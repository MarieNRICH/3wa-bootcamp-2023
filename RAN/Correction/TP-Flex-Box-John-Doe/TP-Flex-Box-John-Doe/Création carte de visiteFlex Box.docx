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4452" w14:textId="30F63BF9" w:rsidR="00F24344" w:rsidRDefault="00220E0D" w:rsidP="0025171C">
      <w:pPr>
        <w:pStyle w:val="Titre"/>
      </w:pPr>
      <w:r>
        <w:rPr>
          <w:noProof/>
        </w:rPr>
        <mc:AlternateContent>
          <mc:Choice Requires="wps">
            <w:drawing>
              <wp:anchor distT="4294967288" distB="4294967288" distL="114300" distR="114300" simplePos="0" relativeHeight="251655168" behindDoc="0" locked="0" layoutInCell="1" allowOverlap="1" wp14:anchorId="4D0D2A6D" wp14:editId="352BB897">
                <wp:simplePos x="0" y="0"/>
                <wp:positionH relativeFrom="column">
                  <wp:posOffset>-405130</wp:posOffset>
                </wp:positionH>
                <wp:positionV relativeFrom="paragraph">
                  <wp:posOffset>254634</wp:posOffset>
                </wp:positionV>
                <wp:extent cx="294640" cy="0"/>
                <wp:effectExtent l="19050" t="19050" r="10160" b="0"/>
                <wp:wrapNone/>
                <wp:docPr id="1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2E549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871F0" id="Connecteur droit 8" o:spid="_x0000_s1026" style="position:absolute;flip:x;z-index:25165516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31.9pt,20.05pt" to="-8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" strokecolor="#2e5495" strokeweight="3pt">
                <v:stroke joinstyle="miter" endcap="round"/>
                <o:lock v:ext="edit" shapetype="f"/>
              </v:line>
            </w:pict>
          </mc:Fallback>
        </mc:AlternateContent>
      </w:r>
      <w:r w:rsidR="00F044AD">
        <w:t>Création d</w:t>
      </w:r>
      <w:r w:rsidR="00532B93">
        <w:t>'un</w:t>
      </w:r>
      <w:r w:rsidR="00487F87">
        <w:t>e</w:t>
      </w:r>
      <w:r w:rsidR="00532B93">
        <w:t xml:space="preserve"> </w:t>
      </w:r>
      <w:r w:rsidR="00890502">
        <w:t>carte de visite</w:t>
      </w:r>
      <w:r w:rsidR="00F044AD">
        <w:t xml:space="preserve"> avec Flex Box</w:t>
      </w:r>
    </w:p>
    <w:p w14:paraId="2DC7813C" w14:textId="59B5AAF8" w:rsidR="00F044AD" w:rsidRDefault="00F044AD" w:rsidP="00F044AD"/>
    <w:p w14:paraId="296CD392" w14:textId="291ADE58" w:rsidR="00F044AD" w:rsidRDefault="00F044AD" w:rsidP="00F044AD">
      <w:r>
        <w:t xml:space="preserve">Reproduisez </w:t>
      </w:r>
      <w:r w:rsidR="00890502">
        <w:t>la carte de visite</w:t>
      </w:r>
      <w:r>
        <w:t xml:space="preserve"> ci-dessous grâce aux différentes propriétés CSS Flex Box :</w:t>
      </w:r>
    </w:p>
    <w:p w14:paraId="0D234E85" w14:textId="1E8805BB" w:rsidR="00F044AD" w:rsidRDefault="00F044AD" w:rsidP="00F044AD"/>
    <w:p w14:paraId="6350A05D" w14:textId="31EDC0D1" w:rsidR="00F044AD" w:rsidRPr="00F044AD" w:rsidRDefault="00890502" w:rsidP="00F044AD">
      <w:r>
        <w:rPr>
          <w:noProof/>
        </w:rPr>
        <w:drawing>
          <wp:inline distT="0" distB="0" distL="0" distR="0" wp14:anchorId="20647077" wp14:editId="49BEA5DC">
            <wp:extent cx="6835140" cy="510603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4AD" w:rsidRPr="00F044AD" w:rsidSect="00195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987" w:right="567" w:bottom="1247" w:left="567" w:header="48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D9656" w14:textId="77777777" w:rsidR="008921D8" w:rsidRDefault="008921D8" w:rsidP="007C1009">
      <w:r>
        <w:separator/>
      </w:r>
    </w:p>
  </w:endnote>
  <w:endnote w:type="continuationSeparator" w:id="0">
    <w:p w14:paraId="7FAD0C3F" w14:textId="77777777" w:rsidR="008921D8" w:rsidRDefault="008921D8" w:rsidP="007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Nunito">
    <w:altName w:val="Calibri"/>
    <w:charset w:val="4D"/>
    <w:family w:val="auto"/>
    <w:pitch w:val="variable"/>
    <w:sig w:usb0="20000007" w:usb1="00000001" w:usb2="00000000" w:usb3="00000000" w:csb0="00000193" w:csb1="00000000"/>
  </w:font>
  <w:font w:name="Nunito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B37A" w14:textId="77777777" w:rsidR="00FF67F5" w:rsidRDefault="00FF67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7B95E" w14:textId="44847E72" w:rsidR="007C1009" w:rsidRDefault="00220E0D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A6DA15" wp14:editId="50681899">
          <wp:simplePos x="0" y="0"/>
          <wp:positionH relativeFrom="column">
            <wp:posOffset>5367020</wp:posOffset>
          </wp:positionH>
          <wp:positionV relativeFrom="paragraph">
            <wp:posOffset>-57785</wp:posOffset>
          </wp:positionV>
          <wp:extent cx="1591310" cy="504190"/>
          <wp:effectExtent l="0" t="0" r="0" b="0"/>
          <wp:wrapNone/>
          <wp:docPr id="17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29095A9B" wp14:editId="59941348">
              <wp:simplePos x="0" y="0"/>
              <wp:positionH relativeFrom="column">
                <wp:posOffset>7620</wp:posOffset>
              </wp:positionH>
              <wp:positionV relativeFrom="paragraph">
                <wp:posOffset>-71755</wp:posOffset>
              </wp:positionV>
              <wp:extent cx="6862445" cy="42545"/>
              <wp:effectExtent l="0" t="0" r="14605" b="14605"/>
              <wp:wrapNone/>
              <wp:docPr id="22" name="Connecteur droi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62445" cy="4254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5454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5C577" id="Connecteur droit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6pt,-5.65pt" to="540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" strokecolor="#454545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E5B343" wp14:editId="7B489E6A">
              <wp:simplePos x="0" y="0"/>
              <wp:positionH relativeFrom="page">
                <wp:posOffset>1238250</wp:posOffset>
              </wp:positionH>
              <wp:positionV relativeFrom="page">
                <wp:posOffset>10317480</wp:posOffset>
              </wp:positionV>
              <wp:extent cx="5187315" cy="9017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87315" cy="9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53F42B" w14:textId="77777777" w:rsidR="002C437D" w:rsidRPr="00B65869" w:rsidRDefault="002C437D" w:rsidP="005B7327">
                          <w:pPr>
                            <w:pStyle w:val="Pieddepage"/>
                            <w:jc w:val="center"/>
                          </w:pPr>
                          <w:r w:rsidRPr="00B65869">
                            <w:fldChar w:fldCharType="begin"/>
                          </w:r>
                          <w:r w:rsidRPr="00B65869">
                            <w:instrText xml:space="preserve"> PAGE </w:instrText>
                          </w:r>
                          <w:r w:rsidRPr="00B65869">
                            <w:fldChar w:fldCharType="separate"/>
                          </w:r>
                          <w:r w:rsidRPr="00B65869">
                            <w:rPr>
                              <w:noProof/>
                            </w:rPr>
                            <w:t>1</w:t>
                          </w:r>
                          <w:r w:rsidRPr="00B65869">
                            <w:fldChar w:fldCharType="end"/>
                          </w:r>
                          <w:r w:rsidRPr="00B65869">
                            <w:t xml:space="preserve"> / </w:t>
                          </w:r>
                          <w:fldSimple w:instr=" NUMPAGES ">
                            <w:r w:rsidRPr="00B65869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5B3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7.5pt;margin-top:812.4pt;width:408.45pt;height:7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" filled="f" stroked="f">
              <v:textbox inset="0,0,0,0">
                <w:txbxContent>
                  <w:p w14:paraId="1953F42B" w14:textId="77777777" w:rsidR="002C437D" w:rsidRPr="00B65869" w:rsidRDefault="002C437D" w:rsidP="005B7327">
                    <w:pPr>
                      <w:pStyle w:val="Pieddepage"/>
                      <w:jc w:val="center"/>
                    </w:pPr>
                    <w:r w:rsidRPr="00B65869">
                      <w:fldChar w:fldCharType="begin"/>
                    </w:r>
                    <w:r w:rsidRPr="00B65869">
                      <w:instrText xml:space="preserve"> PAGE </w:instrText>
                    </w:r>
                    <w:r w:rsidRPr="00B65869">
                      <w:fldChar w:fldCharType="separate"/>
                    </w:r>
                    <w:r w:rsidRPr="00B65869">
                      <w:rPr>
                        <w:noProof/>
                      </w:rPr>
                      <w:t>1</w:t>
                    </w:r>
                    <w:r w:rsidRPr="00B65869">
                      <w:fldChar w:fldCharType="end"/>
                    </w:r>
                    <w:r w:rsidRPr="00B65869">
                      <w:t xml:space="preserve"> / </w:t>
                    </w:r>
                    <w:fldSimple w:instr=" NUMPAGES ">
                      <w:r w:rsidRPr="00B65869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51B1212" wp14:editId="5B4535DF">
              <wp:simplePos x="0" y="0"/>
              <wp:positionH relativeFrom="page">
                <wp:posOffset>368300</wp:posOffset>
              </wp:positionH>
              <wp:positionV relativeFrom="page">
                <wp:posOffset>10315575</wp:posOffset>
              </wp:positionV>
              <wp:extent cx="3113405" cy="128270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1340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7CBB9" w14:textId="30418D9D" w:rsidR="0012071F" w:rsidRPr="00FF67F5" w:rsidRDefault="00FF67F5" w:rsidP="00FF67F5">
                          <w:pPr>
                            <w:pStyle w:val="Pieddepage"/>
                          </w:pPr>
                          <w:fldSimple w:instr=" FILENAME ">
                            <w:r w:rsidR="00487F87">
                              <w:rPr>
                                <w:noProof/>
                              </w:rPr>
                              <w:t>Création menu Flex Box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B1212" id="_x0000_s1027" type="#_x0000_t202" style="position:absolute;margin-left:29pt;margin-top:812.25pt;width:245.15pt;height:10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" filled="f" stroked="f">
              <v:textbox inset="0,0,0,0">
                <w:txbxContent>
                  <w:p w14:paraId="3637CBB9" w14:textId="30418D9D" w:rsidR="0012071F" w:rsidRPr="00FF67F5" w:rsidRDefault="00FF67F5" w:rsidP="00FF67F5">
                    <w:pPr>
                      <w:pStyle w:val="Pieddepage"/>
                    </w:pPr>
                    <w:fldSimple w:instr=" FILENAME ">
                      <w:r w:rsidR="00487F87">
                        <w:rPr>
                          <w:noProof/>
                        </w:rPr>
                        <w:t>Création menu Flex Box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4A90F243" wp14:editId="0B8FD815">
          <wp:simplePos x="0" y="0"/>
          <wp:positionH relativeFrom="column">
            <wp:posOffset>10160</wp:posOffset>
          </wp:positionH>
          <wp:positionV relativeFrom="paragraph">
            <wp:posOffset>34925</wp:posOffset>
          </wp:positionV>
          <wp:extent cx="647700" cy="125730"/>
          <wp:effectExtent l="0" t="0" r="0" b="0"/>
          <wp:wrapNone/>
          <wp:docPr id="13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07127" w14:textId="77777777" w:rsidR="00FF67F5" w:rsidRDefault="00FF67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21FA" w14:textId="77777777" w:rsidR="008921D8" w:rsidRDefault="008921D8" w:rsidP="007C1009">
      <w:r>
        <w:separator/>
      </w:r>
    </w:p>
  </w:footnote>
  <w:footnote w:type="continuationSeparator" w:id="0">
    <w:p w14:paraId="64A750B4" w14:textId="77777777" w:rsidR="008921D8" w:rsidRDefault="008921D8" w:rsidP="007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A901F" w14:textId="77777777" w:rsidR="00FF67F5" w:rsidRDefault="00FF67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0423B" w14:textId="73CFD634" w:rsidR="007C1009" w:rsidRPr="0012071F" w:rsidRDefault="00D540A3">
    <w:r>
      <w:rPr>
        <w:rFonts w:ascii="Nunito" w:hAnsi="Nunito"/>
        <w:color w:val="808285"/>
        <w:spacing w:val="-2"/>
        <w:sz w:val="32"/>
      </w:rPr>
      <w:t>OUTIL</w:t>
    </w:r>
    <w:r w:rsidR="007C1009" w:rsidRPr="0012071F">
      <w:rPr>
        <w:rFonts w:ascii="Nunito"/>
        <w:color w:val="808285"/>
        <w:sz w:val="32"/>
      </w:rPr>
      <w:t xml:space="preserve"> |</w:t>
    </w:r>
    <w:r w:rsidR="007C1009" w:rsidRPr="0012071F">
      <w:rPr>
        <w:rFonts w:ascii="Nunito"/>
        <w:color w:val="808285"/>
        <w:spacing w:val="-1"/>
        <w:sz w:val="32"/>
      </w:rPr>
      <w:t xml:space="preserve"> </w:t>
    </w:r>
    <w:r>
      <w:rPr>
        <w:rFonts w:ascii="Nunito"/>
        <w:color w:val="808285"/>
        <w:sz w:val="32"/>
      </w:rPr>
      <w:t>F</w:t>
    </w:r>
    <w:r>
      <w:rPr>
        <w:rFonts w:ascii="Nunito" w:hAnsi="Nunito"/>
        <w:smallCaps/>
        <w:color w:val="808285"/>
      </w:rPr>
      <w:t>iche</w:t>
    </w:r>
    <w:r w:rsidR="007C1009" w:rsidRPr="0012071F">
      <w:rPr>
        <w:rFonts w:ascii="Nunito"/>
        <w:color w:val="808285"/>
        <w:spacing w:val="27"/>
      </w:rPr>
      <w:t xml:space="preserve"> </w:t>
    </w:r>
    <w:r>
      <w:rPr>
        <w:rFonts w:ascii="Nunito"/>
        <w:color w:val="808285"/>
        <w:sz w:val="32"/>
      </w:rPr>
      <w:t>P</w:t>
    </w:r>
    <w:r>
      <w:rPr>
        <w:rFonts w:ascii="Nunito" w:hAnsi="Nunito"/>
        <w:smallCaps/>
        <w:color w:val="808285"/>
      </w:rPr>
      <w:t>ratique</w:t>
    </w:r>
    <w:r w:rsidRPr="0012071F">
      <w:rPr>
        <w:rFonts w:ascii="Nunito"/>
        <w:color w:val="808285"/>
        <w:spacing w:val="27"/>
      </w:rPr>
      <w:t xml:space="preserve"> </w:t>
    </w:r>
    <w:r w:rsidR="00220E0D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E30797" wp14:editId="4D19DA1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40180" cy="1440180"/>
              <wp:effectExtent l="0" t="0" r="0" b="0"/>
              <wp:wrapNone/>
              <wp:docPr id="2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0180" cy="1440180"/>
                      </a:xfrm>
                      <a:custGeom>
                        <a:avLst/>
                        <a:gdLst>
                          <a:gd name="T0" fmla="+- 0 28384 28350"/>
                          <a:gd name="T1" fmla="*/ T0 w 3311"/>
                          <a:gd name="T2" fmla="*/ 1097 h 3298"/>
                          <a:gd name="T3" fmla="+- 0 28903 28350"/>
                          <a:gd name="T4" fmla="*/ T3 w 3311"/>
                          <a:gd name="T5" fmla="*/ 715 h 3298"/>
                          <a:gd name="T6" fmla="+- 0 28350 28350"/>
                          <a:gd name="T7" fmla="*/ T6 w 3311"/>
                          <a:gd name="T8" fmla="*/ 715 h 3298"/>
                          <a:gd name="T9" fmla="+- 0 31661 28350"/>
                          <a:gd name="T10" fmla="*/ T9 w 3311"/>
                          <a:gd name="T11" fmla="*/ 2192 h 3298"/>
                          <a:gd name="T12" fmla="+- 0 31192 28350"/>
                          <a:gd name="T13" fmla="*/ T12 w 3311"/>
                          <a:gd name="T14" fmla="*/ 2727 h 3298"/>
                          <a:gd name="T15" fmla="+- 0 31627 28350"/>
                          <a:gd name="T16" fmla="*/ T15 w 3311"/>
                          <a:gd name="T17" fmla="*/ 2218 h 3298"/>
                          <a:gd name="T18" fmla="+- 0 31652 28350"/>
                          <a:gd name="T19" fmla="*/ T18 w 3311"/>
                          <a:gd name="T20" fmla="*/ 1130 h 3298"/>
                          <a:gd name="T21" fmla="+- 0 31516 28350"/>
                          <a:gd name="T22" fmla="*/ T21 w 3311"/>
                          <a:gd name="T23" fmla="*/ 2136 h 3298"/>
                          <a:gd name="T24" fmla="+- 0 30564 28350"/>
                          <a:gd name="T25" fmla="*/ T24 w 3311"/>
                          <a:gd name="T26" fmla="*/ 1924 h 3298"/>
                          <a:gd name="T27" fmla="+- 0 31116 28350"/>
                          <a:gd name="T28" fmla="*/ T27 w 3311"/>
                          <a:gd name="T29" fmla="*/ 1147 h 3298"/>
                          <a:gd name="T30" fmla="+- 0 31619 28350"/>
                          <a:gd name="T31" fmla="*/ T30 w 3311"/>
                          <a:gd name="T32" fmla="*/ 1512 h 3298"/>
                          <a:gd name="T33" fmla="+- 0 31237 28350"/>
                          <a:gd name="T34" fmla="*/ T33 w 3311"/>
                          <a:gd name="T35" fmla="*/ 1130 h 3298"/>
                          <a:gd name="T36" fmla="+- 0 31083 28350"/>
                          <a:gd name="T37" fmla="*/ T36 w 3311"/>
                          <a:gd name="T38" fmla="*/ 619 h 3298"/>
                          <a:gd name="T39" fmla="+- 0 30672 28350"/>
                          <a:gd name="T40" fmla="*/ T39 w 3311"/>
                          <a:gd name="T41" fmla="*/ 1136 h 3298"/>
                          <a:gd name="T42" fmla="+- 0 30564 28350"/>
                          <a:gd name="T43" fmla="*/ T42 w 3311"/>
                          <a:gd name="T44" fmla="*/ 836 h 3298"/>
                          <a:gd name="T45" fmla="+- 0 31073 28350"/>
                          <a:gd name="T46" fmla="*/ T45 w 3311"/>
                          <a:gd name="T47" fmla="*/ 661 h 3298"/>
                          <a:gd name="T48" fmla="+- 0 30564 28350"/>
                          <a:gd name="T49" fmla="*/ T48 w 3311"/>
                          <a:gd name="T50" fmla="*/ 619 h 3298"/>
                          <a:gd name="T51" fmla="+- 0 30531 28350"/>
                          <a:gd name="T52" fmla="*/ T51 w 3311"/>
                          <a:gd name="T53" fmla="*/ 836 h 3298"/>
                          <a:gd name="T54" fmla="+- 0 30482 28350"/>
                          <a:gd name="T55" fmla="*/ T54 w 3311"/>
                          <a:gd name="T56" fmla="*/ 2073 h 3298"/>
                          <a:gd name="T57" fmla="+- 0 30015 28350"/>
                          <a:gd name="T58" fmla="*/ T57 w 3311"/>
                          <a:gd name="T59" fmla="*/ 1728 h 3298"/>
                          <a:gd name="T60" fmla="+- 0 29598 28350"/>
                          <a:gd name="T61" fmla="*/ T60 w 3311"/>
                          <a:gd name="T62" fmla="*/ 2210 h 3298"/>
                          <a:gd name="T63" fmla="+- 0 29476 28350"/>
                          <a:gd name="T64" fmla="*/ T63 w 3311"/>
                          <a:gd name="T65" fmla="*/ 1794 h 3298"/>
                          <a:gd name="T66" fmla="+- 0 29995 28350"/>
                          <a:gd name="T67" fmla="*/ T66 w 3311"/>
                          <a:gd name="T68" fmla="*/ 1699 h 3298"/>
                          <a:gd name="T69" fmla="+- 0 29476 28350"/>
                          <a:gd name="T70" fmla="*/ T69 w 3311"/>
                          <a:gd name="T71" fmla="*/ 1374 h 3298"/>
                          <a:gd name="T72" fmla="+- 0 29978 28350"/>
                          <a:gd name="T73" fmla="*/ T72 w 3311"/>
                          <a:gd name="T74" fmla="*/ 1503 h 3298"/>
                          <a:gd name="T75" fmla="+- 0 30531 28350"/>
                          <a:gd name="T76" fmla="*/ T75 w 3311"/>
                          <a:gd name="T77" fmla="*/ 1503 h 3298"/>
                          <a:gd name="T78" fmla="+- 0 30012 28350"/>
                          <a:gd name="T79" fmla="*/ T78 w 3311"/>
                          <a:gd name="T80" fmla="*/ 1259 h 3298"/>
                          <a:gd name="T81" fmla="+- 0 30480 28350"/>
                          <a:gd name="T82" fmla="*/ T81 w 3311"/>
                          <a:gd name="T83" fmla="*/ 1038 h 3298"/>
                          <a:gd name="T84" fmla="+- 0 29728 28350"/>
                          <a:gd name="T85" fmla="*/ T84 w 3311"/>
                          <a:gd name="T86" fmla="*/ 1088 h 3298"/>
                          <a:gd name="T87" fmla="+- 0 29489 28350"/>
                          <a:gd name="T88" fmla="*/ T87 w 3311"/>
                          <a:gd name="T89" fmla="*/ 206 h 3298"/>
                          <a:gd name="T90" fmla="+- 0 29986 28350"/>
                          <a:gd name="T91" fmla="*/ T90 w 3311"/>
                          <a:gd name="T92" fmla="*/ 586 h 3298"/>
                          <a:gd name="T93" fmla="+- 0 30520 28350"/>
                          <a:gd name="T94" fmla="*/ T93 w 3311"/>
                          <a:gd name="T95" fmla="*/ 469 h 3298"/>
                          <a:gd name="T96" fmla="+- 0 30531 28350"/>
                          <a:gd name="T97" fmla="*/ T96 w 3311"/>
                          <a:gd name="T98" fmla="*/ 33 h 3298"/>
                          <a:gd name="T99" fmla="+- 0 29476 28350"/>
                          <a:gd name="T100" fmla="*/ T99 w 3311"/>
                          <a:gd name="T101" fmla="*/ 33 h 3298"/>
                          <a:gd name="T102" fmla="+- 0 29305 28350"/>
                          <a:gd name="T103" fmla="*/ T102 w 3311"/>
                          <a:gd name="T104" fmla="*/ 553 h 3298"/>
                          <a:gd name="T105" fmla="+- 0 29061 28350"/>
                          <a:gd name="T106" fmla="*/ T105 w 3311"/>
                          <a:gd name="T107" fmla="*/ 33 h 3298"/>
                          <a:gd name="T108" fmla="+- 0 28940 28350"/>
                          <a:gd name="T109" fmla="*/ T108 w 3311"/>
                          <a:gd name="T110" fmla="*/ 536 h 3298"/>
                          <a:gd name="T111" fmla="+- 0 29482 28350"/>
                          <a:gd name="T112" fmla="*/ T111 w 3311"/>
                          <a:gd name="T113" fmla="*/ 980 h 3298"/>
                          <a:gd name="T114" fmla="+- 0 29468 28350"/>
                          <a:gd name="T115" fmla="*/ T114 w 3311"/>
                          <a:gd name="T116" fmla="*/ 1097 h 3298"/>
                          <a:gd name="T117" fmla="+- 0 28934 28350"/>
                          <a:gd name="T118" fmla="*/ T117 w 3311"/>
                          <a:gd name="T119" fmla="*/ 1214 h 3298"/>
                          <a:gd name="T120" fmla="+- 0 28890 28350"/>
                          <a:gd name="T121" fmla="*/ T120 w 3311"/>
                          <a:gd name="T122" fmla="*/ 1267 h 3298"/>
                          <a:gd name="T123" fmla="+- 0 29443 28350"/>
                          <a:gd name="T124" fmla="*/ T123 w 3311"/>
                          <a:gd name="T125" fmla="*/ 2218 h 3298"/>
                          <a:gd name="T126" fmla="+- 0 28934 28350"/>
                          <a:gd name="T127" fmla="*/ T126 w 3311"/>
                          <a:gd name="T128" fmla="*/ 2653 h 3298"/>
                          <a:gd name="T129" fmla="+- 0 28994 28350"/>
                          <a:gd name="T130" fmla="*/ T129 w 3311"/>
                          <a:gd name="T131" fmla="*/ 2198 h 3298"/>
                          <a:gd name="T132" fmla="+- 0 29372 28350"/>
                          <a:gd name="T133" fmla="*/ T132 w 3311"/>
                          <a:gd name="T134" fmla="*/ 2757 h 3298"/>
                          <a:gd name="T135" fmla="+- 0 29728 28350"/>
                          <a:gd name="T136" fmla="*/ T135 w 3311"/>
                          <a:gd name="T137" fmla="*/ 3298 h 3298"/>
                          <a:gd name="T138" fmla="+- 0 30564 28350"/>
                          <a:gd name="T139" fmla="*/ T138 w 3311"/>
                          <a:gd name="T140" fmla="*/ 2184 h 3298"/>
                          <a:gd name="T141" fmla="+- 0 29728 28350"/>
                          <a:gd name="T142" fmla="*/ T141 w 3311"/>
                          <a:gd name="T143" fmla="*/ 3265 h 3298"/>
                          <a:gd name="T144" fmla="+- 0 29525 28350"/>
                          <a:gd name="T145" fmla="*/ T144 w 3311"/>
                          <a:gd name="T146" fmla="*/ 2313 h 3298"/>
                          <a:gd name="T147" fmla="+- 0 29986 28350"/>
                          <a:gd name="T148" fmla="*/ T147 w 3311"/>
                          <a:gd name="T149" fmla="*/ 2762 h 3298"/>
                          <a:gd name="T150" fmla="+- 0 30520 28350"/>
                          <a:gd name="T151" fmla="*/ T150 w 3311"/>
                          <a:gd name="T152" fmla="*/ 2645 h 3298"/>
                          <a:gd name="T153" fmla="+- 0 30279 28350"/>
                          <a:gd name="T154" fmla="*/ T153 w 3311"/>
                          <a:gd name="T155" fmla="*/ 2210 h 3298"/>
                          <a:gd name="T156" fmla="+- 0 30672 28350"/>
                          <a:gd name="T157" fmla="*/ T156 w 3311"/>
                          <a:gd name="T158" fmla="*/ 2179 h 3298"/>
                          <a:gd name="T159" fmla="+- 0 31179 28350"/>
                          <a:gd name="T160" fmla="*/ T159 w 3311"/>
                          <a:gd name="T161" fmla="*/ 2757 h 3298"/>
                          <a:gd name="T162" fmla="+- 0 31661 28350"/>
                          <a:gd name="T163" fmla="*/ T162 w 3311"/>
                          <a:gd name="T164" fmla="*/ 7 h 3298"/>
                          <a:gd name="T165" fmla="+- 0 31192 28350"/>
                          <a:gd name="T166" fmla="*/ T165 w 3311"/>
                          <a:gd name="T167" fmla="*/ 542 h 3298"/>
                          <a:gd name="T168" fmla="+- 0 31627 28350"/>
                          <a:gd name="T169" fmla="*/ T168 w 3311"/>
                          <a:gd name="T170" fmla="*/ 0 h 3298"/>
                          <a:gd name="T171" fmla="+- 0 31245 28350"/>
                          <a:gd name="T172" fmla="*/ T171 w 3311"/>
                          <a:gd name="T173" fmla="*/ 586 h 3298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  <a:cxn ang="0">
                            <a:pos x="T16" y="T17"/>
                          </a:cxn>
                          <a:cxn ang="0">
                            <a:pos x="T19" y="T20"/>
                          </a:cxn>
                          <a:cxn ang="0">
                            <a:pos x="T22" y="T23"/>
                          </a:cxn>
                          <a:cxn ang="0">
                            <a:pos x="T25" y="T26"/>
                          </a:cxn>
                          <a:cxn ang="0">
                            <a:pos x="T28" y="T29"/>
                          </a:cxn>
                          <a:cxn ang="0">
                            <a:pos x="T31" y="T32"/>
                          </a:cxn>
                          <a:cxn ang="0">
                            <a:pos x="T34" y="T35"/>
                          </a:cxn>
                          <a:cxn ang="0">
                            <a:pos x="T37" y="T38"/>
                          </a:cxn>
                          <a:cxn ang="0">
                            <a:pos x="T40" y="T41"/>
                          </a:cxn>
                          <a:cxn ang="0">
                            <a:pos x="T43" y="T44"/>
                          </a:cxn>
                          <a:cxn ang="0">
                            <a:pos x="T46" y="T47"/>
                          </a:cxn>
                          <a:cxn ang="0">
                            <a:pos x="T49" y="T50"/>
                          </a:cxn>
                          <a:cxn ang="0">
                            <a:pos x="T52" y="T53"/>
                          </a:cxn>
                          <a:cxn ang="0">
                            <a:pos x="T55" y="T56"/>
                          </a:cxn>
                          <a:cxn ang="0">
                            <a:pos x="T58" y="T59"/>
                          </a:cxn>
                          <a:cxn ang="0">
                            <a:pos x="T61" y="T62"/>
                          </a:cxn>
                          <a:cxn ang="0">
                            <a:pos x="T64" y="T65"/>
                          </a:cxn>
                          <a:cxn ang="0">
                            <a:pos x="T67" y="T68"/>
                          </a:cxn>
                          <a:cxn ang="0">
                            <a:pos x="T70" y="T71"/>
                          </a:cxn>
                          <a:cxn ang="0">
                            <a:pos x="T73" y="T74"/>
                          </a:cxn>
                          <a:cxn ang="0">
                            <a:pos x="T76" y="T77"/>
                          </a:cxn>
                          <a:cxn ang="0">
                            <a:pos x="T79" y="T80"/>
                          </a:cxn>
                          <a:cxn ang="0">
                            <a:pos x="T82" y="T83"/>
                          </a:cxn>
                          <a:cxn ang="0">
                            <a:pos x="T85" y="T86"/>
                          </a:cxn>
                          <a:cxn ang="0">
                            <a:pos x="T88" y="T89"/>
                          </a:cxn>
                          <a:cxn ang="0">
                            <a:pos x="T91" y="T92"/>
                          </a:cxn>
                          <a:cxn ang="0">
                            <a:pos x="T94" y="T95"/>
                          </a:cxn>
                          <a:cxn ang="0">
                            <a:pos x="T97" y="T98"/>
                          </a:cxn>
                          <a:cxn ang="0">
                            <a:pos x="T100" y="T101"/>
                          </a:cxn>
                          <a:cxn ang="0">
                            <a:pos x="T103" y="T104"/>
                          </a:cxn>
                          <a:cxn ang="0">
                            <a:pos x="T106" y="T107"/>
                          </a:cxn>
                          <a:cxn ang="0">
                            <a:pos x="T109" y="T110"/>
                          </a:cxn>
                          <a:cxn ang="0">
                            <a:pos x="T112" y="T113"/>
                          </a:cxn>
                          <a:cxn ang="0">
                            <a:pos x="T115" y="T116"/>
                          </a:cxn>
                          <a:cxn ang="0">
                            <a:pos x="T118" y="T119"/>
                          </a:cxn>
                          <a:cxn ang="0">
                            <a:pos x="T121" y="T122"/>
                          </a:cxn>
                          <a:cxn ang="0">
                            <a:pos x="T124" y="T125"/>
                          </a:cxn>
                          <a:cxn ang="0">
                            <a:pos x="T127" y="T128"/>
                          </a:cxn>
                          <a:cxn ang="0">
                            <a:pos x="T130" y="T131"/>
                          </a:cxn>
                          <a:cxn ang="0">
                            <a:pos x="T133" y="T134"/>
                          </a:cxn>
                          <a:cxn ang="0">
                            <a:pos x="T136" y="T137"/>
                          </a:cxn>
                          <a:cxn ang="0">
                            <a:pos x="T139" y="T140"/>
                          </a:cxn>
                          <a:cxn ang="0">
                            <a:pos x="T142" y="T143"/>
                          </a:cxn>
                          <a:cxn ang="0">
                            <a:pos x="T145" y="T146"/>
                          </a:cxn>
                          <a:cxn ang="0">
                            <a:pos x="T148" y="T149"/>
                          </a:cxn>
                          <a:cxn ang="0">
                            <a:pos x="T151" y="T152"/>
                          </a:cxn>
                          <a:cxn ang="0">
                            <a:pos x="T154" y="T155"/>
                          </a:cxn>
                          <a:cxn ang="0">
                            <a:pos x="T157" y="T158"/>
                          </a:cxn>
                          <a:cxn ang="0">
                            <a:pos x="T160" y="T161"/>
                          </a:cxn>
                          <a:cxn ang="0">
                            <a:pos x="T163" y="T164"/>
                          </a:cxn>
                          <a:cxn ang="0">
                            <a:pos x="T166" y="T167"/>
                          </a:cxn>
                          <a:cxn ang="0">
                            <a:pos x="T169" y="T170"/>
                          </a:cxn>
                          <a:cxn ang="0">
                            <a:pos x="T172" y="T173"/>
                          </a:cxn>
                        </a:cxnLst>
                        <a:rect l="0" t="0" r="r" b="b"/>
                        <a:pathLst>
                          <a:path w="3311" h="3298">
                            <a:moveTo>
                              <a:pt x="586" y="715"/>
                            </a:moveTo>
                            <a:lnTo>
                              <a:pt x="573" y="648"/>
                            </a:lnTo>
                            <a:lnTo>
                              <a:pt x="553" y="619"/>
                            </a:lnTo>
                            <a:lnTo>
                              <a:pt x="553" y="715"/>
                            </a:lnTo>
                            <a:lnTo>
                              <a:pt x="553" y="959"/>
                            </a:lnTo>
                            <a:lnTo>
                              <a:pt x="542" y="1013"/>
                            </a:lnTo>
                            <a:lnTo>
                              <a:pt x="512" y="1056"/>
                            </a:lnTo>
                            <a:lnTo>
                              <a:pt x="469" y="1086"/>
                            </a:lnTo>
                            <a:lnTo>
                              <a:pt x="415" y="1097"/>
                            </a:lnTo>
                            <a:lnTo>
                              <a:pt x="34" y="1097"/>
                            </a:lnTo>
                            <a:lnTo>
                              <a:pt x="34" y="715"/>
                            </a:lnTo>
                            <a:lnTo>
                              <a:pt x="44" y="661"/>
                            </a:lnTo>
                            <a:lnTo>
                              <a:pt x="74" y="618"/>
                            </a:lnTo>
                            <a:lnTo>
                              <a:pt x="117" y="588"/>
                            </a:lnTo>
                            <a:lnTo>
                              <a:pt x="171" y="577"/>
                            </a:lnTo>
                            <a:lnTo>
                              <a:pt x="415" y="577"/>
                            </a:lnTo>
                            <a:lnTo>
                              <a:pt x="469" y="588"/>
                            </a:lnTo>
                            <a:lnTo>
                              <a:pt x="512" y="618"/>
                            </a:lnTo>
                            <a:lnTo>
                              <a:pt x="542" y="661"/>
                            </a:lnTo>
                            <a:lnTo>
                              <a:pt x="553" y="715"/>
                            </a:lnTo>
                            <a:lnTo>
                              <a:pt x="553" y="619"/>
                            </a:lnTo>
                            <a:lnTo>
                              <a:pt x="536" y="594"/>
                            </a:lnTo>
                            <a:lnTo>
                              <a:pt x="511" y="577"/>
                            </a:lnTo>
                            <a:lnTo>
                              <a:pt x="482" y="558"/>
                            </a:lnTo>
                            <a:lnTo>
                              <a:pt x="415" y="544"/>
                            </a:lnTo>
                            <a:lnTo>
                              <a:pt x="171" y="544"/>
                            </a:lnTo>
                            <a:lnTo>
                              <a:pt x="104" y="558"/>
                            </a:lnTo>
                            <a:lnTo>
                              <a:pt x="50" y="594"/>
                            </a:lnTo>
                            <a:lnTo>
                              <a:pt x="14" y="648"/>
                            </a:lnTo>
                            <a:lnTo>
                              <a:pt x="0" y="715"/>
                            </a:lnTo>
                            <a:lnTo>
                              <a:pt x="0" y="1123"/>
                            </a:lnTo>
                            <a:lnTo>
                              <a:pt x="8" y="1130"/>
                            </a:lnTo>
                            <a:lnTo>
                              <a:pt x="415" y="1130"/>
                            </a:lnTo>
                            <a:lnTo>
                              <a:pt x="482" y="1117"/>
                            </a:lnTo>
                            <a:lnTo>
                              <a:pt x="511" y="1097"/>
                            </a:lnTo>
                            <a:lnTo>
                              <a:pt x="536" y="1080"/>
                            </a:lnTo>
                            <a:lnTo>
                              <a:pt x="573" y="1026"/>
                            </a:lnTo>
                            <a:lnTo>
                              <a:pt x="586" y="959"/>
                            </a:lnTo>
                            <a:lnTo>
                              <a:pt x="586" y="715"/>
                            </a:lnTo>
                            <a:moveTo>
                              <a:pt x="3311" y="2192"/>
                            </a:moveTo>
                            <a:lnTo>
                              <a:pt x="3303" y="2185"/>
                            </a:lnTo>
                            <a:lnTo>
                              <a:pt x="3277" y="2185"/>
                            </a:lnTo>
                            <a:lnTo>
                              <a:pt x="3277" y="2218"/>
                            </a:lnTo>
                            <a:lnTo>
                              <a:pt x="3277" y="2600"/>
                            </a:lnTo>
                            <a:lnTo>
                              <a:pt x="3267" y="2653"/>
                            </a:lnTo>
                            <a:lnTo>
                              <a:pt x="3237" y="2697"/>
                            </a:lnTo>
                            <a:lnTo>
                              <a:pt x="3194" y="2727"/>
                            </a:lnTo>
                            <a:lnTo>
                              <a:pt x="3140" y="2737"/>
                            </a:lnTo>
                            <a:lnTo>
                              <a:pt x="2895" y="2737"/>
                            </a:lnTo>
                            <a:lnTo>
                              <a:pt x="2842" y="2727"/>
                            </a:lnTo>
                            <a:lnTo>
                              <a:pt x="2799" y="2697"/>
                            </a:lnTo>
                            <a:lnTo>
                              <a:pt x="2769" y="2653"/>
                            </a:lnTo>
                            <a:lnTo>
                              <a:pt x="2758" y="2600"/>
                            </a:lnTo>
                            <a:lnTo>
                              <a:pt x="2758" y="2355"/>
                            </a:lnTo>
                            <a:lnTo>
                              <a:pt x="2769" y="2302"/>
                            </a:lnTo>
                            <a:lnTo>
                              <a:pt x="2799" y="2258"/>
                            </a:lnTo>
                            <a:lnTo>
                              <a:pt x="2842" y="2229"/>
                            </a:lnTo>
                            <a:lnTo>
                              <a:pt x="2895" y="2218"/>
                            </a:lnTo>
                            <a:lnTo>
                              <a:pt x="3017" y="2218"/>
                            </a:lnTo>
                            <a:lnTo>
                              <a:pt x="3277" y="2218"/>
                            </a:lnTo>
                            <a:lnTo>
                              <a:pt x="3277" y="2185"/>
                            </a:lnTo>
                            <a:lnTo>
                              <a:pt x="3147" y="2185"/>
                            </a:lnTo>
                            <a:lnTo>
                              <a:pt x="3161" y="2179"/>
                            </a:lnTo>
                            <a:lnTo>
                              <a:pt x="3219" y="2134"/>
                            </a:lnTo>
                            <a:lnTo>
                              <a:pt x="3263" y="2077"/>
                            </a:lnTo>
                            <a:lnTo>
                              <a:pt x="3292" y="2008"/>
                            </a:lnTo>
                            <a:lnTo>
                              <a:pt x="3302" y="1933"/>
                            </a:lnTo>
                            <a:lnTo>
                              <a:pt x="3302" y="1512"/>
                            </a:lnTo>
                            <a:lnTo>
                              <a:pt x="3302" y="1130"/>
                            </a:lnTo>
                            <a:lnTo>
                              <a:pt x="3302" y="1104"/>
                            </a:lnTo>
                            <a:lnTo>
                              <a:pt x="3295" y="1097"/>
                            </a:lnTo>
                            <a:lnTo>
                              <a:pt x="3269" y="1097"/>
                            </a:lnTo>
                            <a:lnTo>
                              <a:pt x="3269" y="1130"/>
                            </a:lnTo>
                            <a:lnTo>
                              <a:pt x="3269" y="1512"/>
                            </a:lnTo>
                            <a:lnTo>
                              <a:pt x="3269" y="1608"/>
                            </a:lnTo>
                            <a:lnTo>
                              <a:pt x="3269" y="1933"/>
                            </a:lnTo>
                            <a:lnTo>
                              <a:pt x="3256" y="2012"/>
                            </a:lnTo>
                            <a:lnTo>
                              <a:pt x="3220" y="2081"/>
                            </a:lnTo>
                            <a:lnTo>
                              <a:pt x="3166" y="2136"/>
                            </a:lnTo>
                            <a:lnTo>
                              <a:pt x="3096" y="2172"/>
                            </a:lnTo>
                            <a:lnTo>
                              <a:pt x="3017" y="2185"/>
                            </a:lnTo>
                            <a:lnTo>
                              <a:pt x="2895" y="2185"/>
                            </a:lnTo>
                            <a:lnTo>
                              <a:pt x="2466" y="2185"/>
                            </a:lnTo>
                            <a:lnTo>
                              <a:pt x="2387" y="2172"/>
                            </a:lnTo>
                            <a:lnTo>
                              <a:pt x="2318" y="2136"/>
                            </a:lnTo>
                            <a:lnTo>
                              <a:pt x="2263" y="2081"/>
                            </a:lnTo>
                            <a:lnTo>
                              <a:pt x="2227" y="2012"/>
                            </a:lnTo>
                            <a:lnTo>
                              <a:pt x="2214" y="1933"/>
                            </a:lnTo>
                            <a:lnTo>
                              <a:pt x="2214" y="1924"/>
                            </a:lnTo>
                            <a:lnTo>
                              <a:pt x="2214" y="1382"/>
                            </a:lnTo>
                            <a:lnTo>
                              <a:pt x="2227" y="1303"/>
                            </a:lnTo>
                            <a:lnTo>
                              <a:pt x="2263" y="1233"/>
                            </a:lnTo>
                            <a:lnTo>
                              <a:pt x="2318" y="1179"/>
                            </a:lnTo>
                            <a:lnTo>
                              <a:pt x="2387" y="1143"/>
                            </a:lnTo>
                            <a:lnTo>
                              <a:pt x="2466" y="1130"/>
                            </a:lnTo>
                            <a:lnTo>
                              <a:pt x="2596" y="1130"/>
                            </a:lnTo>
                            <a:lnTo>
                              <a:pt x="2791" y="1130"/>
                            </a:lnTo>
                            <a:lnTo>
                              <a:pt x="2766" y="1147"/>
                            </a:lnTo>
                            <a:lnTo>
                              <a:pt x="2730" y="1201"/>
                            </a:lnTo>
                            <a:lnTo>
                              <a:pt x="2716" y="1267"/>
                            </a:lnTo>
                            <a:lnTo>
                              <a:pt x="2716" y="1675"/>
                            </a:lnTo>
                            <a:lnTo>
                              <a:pt x="2724" y="1683"/>
                            </a:lnTo>
                            <a:lnTo>
                              <a:pt x="3132" y="1683"/>
                            </a:lnTo>
                            <a:lnTo>
                              <a:pt x="3198" y="1669"/>
                            </a:lnTo>
                            <a:lnTo>
                              <a:pt x="3228" y="1649"/>
                            </a:lnTo>
                            <a:lnTo>
                              <a:pt x="3252" y="1633"/>
                            </a:lnTo>
                            <a:lnTo>
                              <a:pt x="3269" y="1608"/>
                            </a:lnTo>
                            <a:lnTo>
                              <a:pt x="3269" y="1512"/>
                            </a:lnTo>
                            <a:lnTo>
                              <a:pt x="3258" y="1565"/>
                            </a:lnTo>
                            <a:lnTo>
                              <a:pt x="3229" y="1609"/>
                            </a:lnTo>
                            <a:lnTo>
                              <a:pt x="3185" y="1638"/>
                            </a:lnTo>
                            <a:lnTo>
                              <a:pt x="3132" y="1649"/>
                            </a:lnTo>
                            <a:lnTo>
                              <a:pt x="2750" y="1649"/>
                            </a:lnTo>
                            <a:lnTo>
                              <a:pt x="2750" y="1267"/>
                            </a:lnTo>
                            <a:lnTo>
                              <a:pt x="2761" y="1214"/>
                            </a:lnTo>
                            <a:lnTo>
                              <a:pt x="2790" y="1170"/>
                            </a:lnTo>
                            <a:lnTo>
                              <a:pt x="2834" y="1141"/>
                            </a:lnTo>
                            <a:lnTo>
                              <a:pt x="2887" y="1130"/>
                            </a:lnTo>
                            <a:lnTo>
                              <a:pt x="3269" y="1130"/>
                            </a:lnTo>
                            <a:lnTo>
                              <a:pt x="3269" y="1097"/>
                            </a:lnTo>
                            <a:lnTo>
                              <a:pt x="2887" y="1097"/>
                            </a:lnTo>
                            <a:lnTo>
                              <a:pt x="2692" y="1097"/>
                            </a:lnTo>
                            <a:lnTo>
                              <a:pt x="2717" y="1080"/>
                            </a:lnTo>
                            <a:lnTo>
                              <a:pt x="2753" y="1026"/>
                            </a:lnTo>
                            <a:lnTo>
                              <a:pt x="2767" y="959"/>
                            </a:lnTo>
                            <a:lnTo>
                              <a:pt x="2767" y="715"/>
                            </a:lnTo>
                            <a:lnTo>
                              <a:pt x="2753" y="648"/>
                            </a:lnTo>
                            <a:lnTo>
                              <a:pt x="2733" y="619"/>
                            </a:lnTo>
                            <a:lnTo>
                              <a:pt x="2733" y="715"/>
                            </a:lnTo>
                            <a:lnTo>
                              <a:pt x="2733" y="959"/>
                            </a:lnTo>
                            <a:lnTo>
                              <a:pt x="2723" y="1013"/>
                            </a:lnTo>
                            <a:lnTo>
                              <a:pt x="2693" y="1056"/>
                            </a:lnTo>
                            <a:lnTo>
                              <a:pt x="2649" y="1086"/>
                            </a:lnTo>
                            <a:lnTo>
                              <a:pt x="2596" y="1097"/>
                            </a:lnTo>
                            <a:lnTo>
                              <a:pt x="2466" y="1097"/>
                            </a:lnTo>
                            <a:lnTo>
                              <a:pt x="2336" y="1097"/>
                            </a:lnTo>
                            <a:lnTo>
                              <a:pt x="2336" y="1130"/>
                            </a:lnTo>
                            <a:lnTo>
                              <a:pt x="2322" y="1136"/>
                            </a:lnTo>
                            <a:lnTo>
                              <a:pt x="2265" y="1180"/>
                            </a:lnTo>
                            <a:lnTo>
                              <a:pt x="2220" y="1238"/>
                            </a:lnTo>
                            <a:lnTo>
                              <a:pt x="2214" y="1252"/>
                            </a:lnTo>
                            <a:lnTo>
                              <a:pt x="2214" y="1130"/>
                            </a:lnTo>
                            <a:lnTo>
                              <a:pt x="2336" y="1130"/>
                            </a:lnTo>
                            <a:lnTo>
                              <a:pt x="2336" y="1097"/>
                            </a:lnTo>
                            <a:lnTo>
                              <a:pt x="2214" y="1097"/>
                            </a:lnTo>
                            <a:lnTo>
                              <a:pt x="2214" y="1096"/>
                            </a:lnTo>
                            <a:lnTo>
                              <a:pt x="2214" y="836"/>
                            </a:lnTo>
                            <a:lnTo>
                              <a:pt x="2214" y="715"/>
                            </a:lnTo>
                            <a:lnTo>
                              <a:pt x="2225" y="661"/>
                            </a:lnTo>
                            <a:lnTo>
                              <a:pt x="2254" y="618"/>
                            </a:lnTo>
                            <a:lnTo>
                              <a:pt x="2298" y="588"/>
                            </a:lnTo>
                            <a:lnTo>
                              <a:pt x="2351" y="577"/>
                            </a:lnTo>
                            <a:lnTo>
                              <a:pt x="2596" y="577"/>
                            </a:lnTo>
                            <a:lnTo>
                              <a:pt x="2649" y="588"/>
                            </a:lnTo>
                            <a:lnTo>
                              <a:pt x="2693" y="618"/>
                            </a:lnTo>
                            <a:lnTo>
                              <a:pt x="2723" y="661"/>
                            </a:lnTo>
                            <a:lnTo>
                              <a:pt x="2733" y="715"/>
                            </a:lnTo>
                            <a:lnTo>
                              <a:pt x="2733" y="619"/>
                            </a:lnTo>
                            <a:lnTo>
                              <a:pt x="2717" y="594"/>
                            </a:lnTo>
                            <a:lnTo>
                              <a:pt x="2692" y="577"/>
                            </a:lnTo>
                            <a:lnTo>
                              <a:pt x="2662" y="558"/>
                            </a:lnTo>
                            <a:lnTo>
                              <a:pt x="2596" y="544"/>
                            </a:lnTo>
                            <a:lnTo>
                              <a:pt x="2351" y="544"/>
                            </a:lnTo>
                            <a:lnTo>
                              <a:pt x="2285" y="558"/>
                            </a:lnTo>
                            <a:lnTo>
                              <a:pt x="2231" y="594"/>
                            </a:lnTo>
                            <a:lnTo>
                              <a:pt x="2214" y="619"/>
                            </a:lnTo>
                            <a:lnTo>
                              <a:pt x="2214" y="33"/>
                            </a:lnTo>
                            <a:lnTo>
                              <a:pt x="2214" y="7"/>
                            </a:lnTo>
                            <a:lnTo>
                              <a:pt x="2210" y="4"/>
                            </a:lnTo>
                            <a:lnTo>
                              <a:pt x="2207" y="0"/>
                            </a:lnTo>
                            <a:lnTo>
                              <a:pt x="2181" y="0"/>
                            </a:lnTo>
                            <a:lnTo>
                              <a:pt x="2181" y="511"/>
                            </a:lnTo>
                            <a:lnTo>
                              <a:pt x="2181" y="715"/>
                            </a:lnTo>
                            <a:lnTo>
                              <a:pt x="2181" y="836"/>
                            </a:lnTo>
                            <a:lnTo>
                              <a:pt x="2181" y="967"/>
                            </a:lnTo>
                            <a:lnTo>
                              <a:pt x="2181" y="1088"/>
                            </a:lnTo>
                            <a:lnTo>
                              <a:pt x="2181" y="1122"/>
                            </a:lnTo>
                            <a:lnTo>
                              <a:pt x="2181" y="1123"/>
                            </a:lnTo>
                            <a:lnTo>
                              <a:pt x="2181" y="1382"/>
                            </a:lnTo>
                            <a:lnTo>
                              <a:pt x="2181" y="1503"/>
                            </a:lnTo>
                            <a:lnTo>
                              <a:pt x="2181" y="1599"/>
                            </a:lnTo>
                            <a:lnTo>
                              <a:pt x="2181" y="1924"/>
                            </a:lnTo>
                            <a:lnTo>
                              <a:pt x="2168" y="2004"/>
                            </a:lnTo>
                            <a:lnTo>
                              <a:pt x="2132" y="2073"/>
                            </a:lnTo>
                            <a:lnTo>
                              <a:pt x="2077" y="2128"/>
                            </a:lnTo>
                            <a:lnTo>
                              <a:pt x="2008" y="2163"/>
                            </a:lnTo>
                            <a:lnTo>
                              <a:pt x="1929" y="2176"/>
                            </a:lnTo>
                            <a:lnTo>
                              <a:pt x="1799" y="2176"/>
                            </a:lnTo>
                            <a:lnTo>
                              <a:pt x="1604" y="2176"/>
                            </a:lnTo>
                            <a:lnTo>
                              <a:pt x="1628" y="2160"/>
                            </a:lnTo>
                            <a:lnTo>
                              <a:pt x="1665" y="2105"/>
                            </a:lnTo>
                            <a:lnTo>
                              <a:pt x="1679" y="2039"/>
                            </a:lnTo>
                            <a:lnTo>
                              <a:pt x="1679" y="1794"/>
                            </a:lnTo>
                            <a:lnTo>
                              <a:pt x="1665" y="1728"/>
                            </a:lnTo>
                            <a:lnTo>
                              <a:pt x="1645" y="1699"/>
                            </a:lnTo>
                            <a:lnTo>
                              <a:pt x="1645" y="1794"/>
                            </a:lnTo>
                            <a:lnTo>
                              <a:pt x="1645" y="2039"/>
                            </a:lnTo>
                            <a:lnTo>
                              <a:pt x="1634" y="2093"/>
                            </a:lnTo>
                            <a:lnTo>
                              <a:pt x="1605" y="2136"/>
                            </a:lnTo>
                            <a:lnTo>
                              <a:pt x="1561" y="2166"/>
                            </a:lnTo>
                            <a:lnTo>
                              <a:pt x="1508" y="2176"/>
                            </a:lnTo>
                            <a:lnTo>
                              <a:pt x="1378" y="2176"/>
                            </a:lnTo>
                            <a:lnTo>
                              <a:pt x="1248" y="2176"/>
                            </a:lnTo>
                            <a:lnTo>
                              <a:pt x="1248" y="2210"/>
                            </a:lnTo>
                            <a:lnTo>
                              <a:pt x="1234" y="2215"/>
                            </a:lnTo>
                            <a:lnTo>
                              <a:pt x="1176" y="2260"/>
                            </a:lnTo>
                            <a:lnTo>
                              <a:pt x="1132" y="2318"/>
                            </a:lnTo>
                            <a:lnTo>
                              <a:pt x="1126" y="2331"/>
                            </a:lnTo>
                            <a:lnTo>
                              <a:pt x="1126" y="2218"/>
                            </a:lnTo>
                            <a:lnTo>
                              <a:pt x="1126" y="2210"/>
                            </a:lnTo>
                            <a:lnTo>
                              <a:pt x="1248" y="2210"/>
                            </a:lnTo>
                            <a:lnTo>
                              <a:pt x="1248" y="2176"/>
                            </a:lnTo>
                            <a:lnTo>
                              <a:pt x="1126" y="2176"/>
                            </a:lnTo>
                            <a:lnTo>
                              <a:pt x="1126" y="1794"/>
                            </a:lnTo>
                            <a:lnTo>
                              <a:pt x="1137" y="1741"/>
                            </a:lnTo>
                            <a:lnTo>
                              <a:pt x="1166" y="1697"/>
                            </a:lnTo>
                            <a:lnTo>
                              <a:pt x="1210" y="1668"/>
                            </a:lnTo>
                            <a:lnTo>
                              <a:pt x="1263" y="1657"/>
                            </a:lnTo>
                            <a:lnTo>
                              <a:pt x="1508" y="1657"/>
                            </a:lnTo>
                            <a:lnTo>
                              <a:pt x="1561" y="1668"/>
                            </a:lnTo>
                            <a:lnTo>
                              <a:pt x="1605" y="1697"/>
                            </a:lnTo>
                            <a:lnTo>
                              <a:pt x="1634" y="1741"/>
                            </a:lnTo>
                            <a:lnTo>
                              <a:pt x="1645" y="1794"/>
                            </a:lnTo>
                            <a:lnTo>
                              <a:pt x="1645" y="1699"/>
                            </a:lnTo>
                            <a:lnTo>
                              <a:pt x="1628" y="1674"/>
                            </a:lnTo>
                            <a:lnTo>
                              <a:pt x="1604" y="1657"/>
                            </a:lnTo>
                            <a:lnTo>
                              <a:pt x="1574" y="1637"/>
                            </a:lnTo>
                            <a:lnTo>
                              <a:pt x="1508" y="1624"/>
                            </a:lnTo>
                            <a:lnTo>
                              <a:pt x="1263" y="1624"/>
                            </a:lnTo>
                            <a:lnTo>
                              <a:pt x="1197" y="1637"/>
                            </a:lnTo>
                            <a:lnTo>
                              <a:pt x="1143" y="1674"/>
                            </a:lnTo>
                            <a:lnTo>
                              <a:pt x="1126" y="1699"/>
                            </a:lnTo>
                            <a:lnTo>
                              <a:pt x="1126" y="1512"/>
                            </a:lnTo>
                            <a:lnTo>
                              <a:pt x="1126" y="1374"/>
                            </a:lnTo>
                            <a:lnTo>
                              <a:pt x="1139" y="1294"/>
                            </a:lnTo>
                            <a:lnTo>
                              <a:pt x="1175" y="1225"/>
                            </a:lnTo>
                            <a:lnTo>
                              <a:pt x="1229" y="1170"/>
                            </a:lnTo>
                            <a:lnTo>
                              <a:pt x="1299" y="1134"/>
                            </a:lnTo>
                            <a:lnTo>
                              <a:pt x="1378" y="1122"/>
                            </a:lnTo>
                            <a:lnTo>
                              <a:pt x="1703" y="1122"/>
                            </a:lnTo>
                            <a:lnTo>
                              <a:pt x="1678" y="1138"/>
                            </a:lnTo>
                            <a:lnTo>
                              <a:pt x="1642" y="1192"/>
                            </a:lnTo>
                            <a:lnTo>
                              <a:pt x="1628" y="1259"/>
                            </a:lnTo>
                            <a:lnTo>
                              <a:pt x="1628" y="1503"/>
                            </a:lnTo>
                            <a:lnTo>
                              <a:pt x="1642" y="1570"/>
                            </a:lnTo>
                            <a:lnTo>
                              <a:pt x="1678" y="1624"/>
                            </a:lnTo>
                            <a:lnTo>
                              <a:pt x="1733" y="1661"/>
                            </a:lnTo>
                            <a:lnTo>
                              <a:pt x="1799" y="1674"/>
                            </a:lnTo>
                            <a:lnTo>
                              <a:pt x="2044" y="1674"/>
                            </a:lnTo>
                            <a:lnTo>
                              <a:pt x="2110" y="1661"/>
                            </a:lnTo>
                            <a:lnTo>
                              <a:pt x="2139" y="1641"/>
                            </a:lnTo>
                            <a:lnTo>
                              <a:pt x="2164" y="1624"/>
                            </a:lnTo>
                            <a:lnTo>
                              <a:pt x="2181" y="1599"/>
                            </a:lnTo>
                            <a:lnTo>
                              <a:pt x="2181" y="1503"/>
                            </a:lnTo>
                            <a:lnTo>
                              <a:pt x="2170" y="1557"/>
                            </a:lnTo>
                            <a:lnTo>
                              <a:pt x="2141" y="1600"/>
                            </a:lnTo>
                            <a:lnTo>
                              <a:pt x="2097" y="1630"/>
                            </a:lnTo>
                            <a:lnTo>
                              <a:pt x="2044" y="1641"/>
                            </a:lnTo>
                            <a:lnTo>
                              <a:pt x="1799" y="1641"/>
                            </a:lnTo>
                            <a:lnTo>
                              <a:pt x="1746" y="1630"/>
                            </a:lnTo>
                            <a:lnTo>
                              <a:pt x="1702" y="1600"/>
                            </a:lnTo>
                            <a:lnTo>
                              <a:pt x="1672" y="1557"/>
                            </a:lnTo>
                            <a:lnTo>
                              <a:pt x="1662" y="1503"/>
                            </a:lnTo>
                            <a:lnTo>
                              <a:pt x="1662" y="1259"/>
                            </a:lnTo>
                            <a:lnTo>
                              <a:pt x="1672" y="1205"/>
                            </a:lnTo>
                            <a:lnTo>
                              <a:pt x="1702" y="1162"/>
                            </a:lnTo>
                            <a:lnTo>
                              <a:pt x="1746" y="1132"/>
                            </a:lnTo>
                            <a:lnTo>
                              <a:pt x="1799" y="1122"/>
                            </a:lnTo>
                            <a:lnTo>
                              <a:pt x="1929" y="1122"/>
                            </a:lnTo>
                            <a:lnTo>
                              <a:pt x="2181" y="1122"/>
                            </a:lnTo>
                            <a:lnTo>
                              <a:pt x="2181" y="1088"/>
                            </a:lnTo>
                            <a:lnTo>
                              <a:pt x="2059" y="1088"/>
                            </a:lnTo>
                            <a:lnTo>
                              <a:pt x="2073" y="1083"/>
                            </a:lnTo>
                            <a:lnTo>
                              <a:pt x="2130" y="1038"/>
                            </a:lnTo>
                            <a:lnTo>
                              <a:pt x="2175" y="980"/>
                            </a:lnTo>
                            <a:lnTo>
                              <a:pt x="2181" y="967"/>
                            </a:lnTo>
                            <a:lnTo>
                              <a:pt x="2181" y="836"/>
                            </a:lnTo>
                            <a:lnTo>
                              <a:pt x="2168" y="916"/>
                            </a:lnTo>
                            <a:lnTo>
                              <a:pt x="2132" y="985"/>
                            </a:lnTo>
                            <a:lnTo>
                              <a:pt x="2077" y="1039"/>
                            </a:lnTo>
                            <a:lnTo>
                              <a:pt x="2008" y="1075"/>
                            </a:lnTo>
                            <a:lnTo>
                              <a:pt x="1929" y="1088"/>
                            </a:lnTo>
                            <a:lnTo>
                              <a:pt x="1799" y="1088"/>
                            </a:lnTo>
                            <a:lnTo>
                              <a:pt x="1378" y="1088"/>
                            </a:lnTo>
                            <a:lnTo>
                              <a:pt x="1299" y="1075"/>
                            </a:lnTo>
                            <a:lnTo>
                              <a:pt x="1229" y="1039"/>
                            </a:lnTo>
                            <a:lnTo>
                              <a:pt x="1175" y="985"/>
                            </a:lnTo>
                            <a:lnTo>
                              <a:pt x="1139" y="916"/>
                            </a:lnTo>
                            <a:lnTo>
                              <a:pt x="1126" y="836"/>
                            </a:lnTo>
                            <a:lnTo>
                              <a:pt x="1126" y="415"/>
                            </a:lnTo>
                            <a:lnTo>
                              <a:pt x="1126" y="286"/>
                            </a:lnTo>
                            <a:lnTo>
                              <a:pt x="1139" y="206"/>
                            </a:lnTo>
                            <a:lnTo>
                              <a:pt x="1175" y="137"/>
                            </a:lnTo>
                            <a:lnTo>
                              <a:pt x="1229" y="82"/>
                            </a:lnTo>
                            <a:lnTo>
                              <a:pt x="1299" y="46"/>
                            </a:lnTo>
                            <a:lnTo>
                              <a:pt x="1378" y="33"/>
                            </a:lnTo>
                            <a:lnTo>
                              <a:pt x="1703" y="33"/>
                            </a:lnTo>
                            <a:lnTo>
                              <a:pt x="1678" y="50"/>
                            </a:lnTo>
                            <a:lnTo>
                              <a:pt x="1642" y="104"/>
                            </a:lnTo>
                            <a:lnTo>
                              <a:pt x="1628" y="171"/>
                            </a:lnTo>
                            <a:lnTo>
                              <a:pt x="1628" y="578"/>
                            </a:lnTo>
                            <a:lnTo>
                              <a:pt x="1636" y="586"/>
                            </a:lnTo>
                            <a:lnTo>
                              <a:pt x="2044" y="586"/>
                            </a:lnTo>
                            <a:lnTo>
                              <a:pt x="2110" y="572"/>
                            </a:lnTo>
                            <a:lnTo>
                              <a:pt x="2139" y="553"/>
                            </a:lnTo>
                            <a:lnTo>
                              <a:pt x="2164" y="536"/>
                            </a:lnTo>
                            <a:lnTo>
                              <a:pt x="2181" y="511"/>
                            </a:lnTo>
                            <a:lnTo>
                              <a:pt x="2181" y="0"/>
                            </a:lnTo>
                            <a:lnTo>
                              <a:pt x="2181" y="33"/>
                            </a:lnTo>
                            <a:lnTo>
                              <a:pt x="2181" y="415"/>
                            </a:lnTo>
                            <a:lnTo>
                              <a:pt x="2170" y="469"/>
                            </a:lnTo>
                            <a:lnTo>
                              <a:pt x="2141" y="512"/>
                            </a:lnTo>
                            <a:lnTo>
                              <a:pt x="2097" y="542"/>
                            </a:lnTo>
                            <a:lnTo>
                              <a:pt x="2044" y="553"/>
                            </a:lnTo>
                            <a:lnTo>
                              <a:pt x="1662" y="553"/>
                            </a:lnTo>
                            <a:lnTo>
                              <a:pt x="1662" y="171"/>
                            </a:lnTo>
                            <a:lnTo>
                              <a:pt x="1672" y="117"/>
                            </a:lnTo>
                            <a:lnTo>
                              <a:pt x="1702" y="74"/>
                            </a:lnTo>
                            <a:lnTo>
                              <a:pt x="1746" y="44"/>
                            </a:lnTo>
                            <a:lnTo>
                              <a:pt x="1799" y="33"/>
                            </a:lnTo>
                            <a:lnTo>
                              <a:pt x="2181" y="33"/>
                            </a:lnTo>
                            <a:lnTo>
                              <a:pt x="2181" y="0"/>
                            </a:lnTo>
                            <a:lnTo>
                              <a:pt x="1799" y="0"/>
                            </a:lnTo>
                            <a:lnTo>
                              <a:pt x="1378" y="0"/>
                            </a:lnTo>
                            <a:lnTo>
                              <a:pt x="1302" y="10"/>
                            </a:lnTo>
                            <a:lnTo>
                              <a:pt x="1234" y="39"/>
                            </a:lnTo>
                            <a:lnTo>
                              <a:pt x="1176" y="84"/>
                            </a:lnTo>
                            <a:lnTo>
                              <a:pt x="1132" y="142"/>
                            </a:lnTo>
                            <a:lnTo>
                              <a:pt x="1126" y="155"/>
                            </a:lnTo>
                            <a:lnTo>
                              <a:pt x="1126" y="33"/>
                            </a:lnTo>
                            <a:lnTo>
                              <a:pt x="1126" y="7"/>
                            </a:lnTo>
                            <a:lnTo>
                              <a:pt x="1119" y="0"/>
                            </a:lnTo>
                            <a:lnTo>
                              <a:pt x="1093" y="0"/>
                            </a:lnTo>
                            <a:lnTo>
                              <a:pt x="1093" y="33"/>
                            </a:lnTo>
                            <a:lnTo>
                              <a:pt x="1093" y="286"/>
                            </a:lnTo>
                            <a:lnTo>
                              <a:pt x="1093" y="415"/>
                            </a:lnTo>
                            <a:lnTo>
                              <a:pt x="1082" y="469"/>
                            </a:lnTo>
                            <a:lnTo>
                              <a:pt x="1052" y="512"/>
                            </a:lnTo>
                            <a:lnTo>
                              <a:pt x="1009" y="542"/>
                            </a:lnTo>
                            <a:lnTo>
                              <a:pt x="955" y="553"/>
                            </a:lnTo>
                            <a:lnTo>
                              <a:pt x="711" y="553"/>
                            </a:lnTo>
                            <a:lnTo>
                              <a:pt x="657" y="542"/>
                            </a:lnTo>
                            <a:lnTo>
                              <a:pt x="614" y="512"/>
                            </a:lnTo>
                            <a:lnTo>
                              <a:pt x="584" y="469"/>
                            </a:lnTo>
                            <a:lnTo>
                              <a:pt x="573" y="415"/>
                            </a:lnTo>
                            <a:lnTo>
                              <a:pt x="573" y="171"/>
                            </a:lnTo>
                            <a:lnTo>
                              <a:pt x="584" y="117"/>
                            </a:lnTo>
                            <a:lnTo>
                              <a:pt x="614" y="74"/>
                            </a:lnTo>
                            <a:lnTo>
                              <a:pt x="657" y="44"/>
                            </a:lnTo>
                            <a:lnTo>
                              <a:pt x="711" y="33"/>
                            </a:lnTo>
                            <a:lnTo>
                              <a:pt x="1093" y="33"/>
                            </a:lnTo>
                            <a:lnTo>
                              <a:pt x="1093" y="0"/>
                            </a:lnTo>
                            <a:lnTo>
                              <a:pt x="711" y="0"/>
                            </a:lnTo>
                            <a:lnTo>
                              <a:pt x="644" y="13"/>
                            </a:lnTo>
                            <a:lnTo>
                              <a:pt x="590" y="50"/>
                            </a:lnTo>
                            <a:lnTo>
                              <a:pt x="554" y="104"/>
                            </a:lnTo>
                            <a:lnTo>
                              <a:pt x="540" y="171"/>
                            </a:lnTo>
                            <a:lnTo>
                              <a:pt x="540" y="415"/>
                            </a:lnTo>
                            <a:lnTo>
                              <a:pt x="554" y="482"/>
                            </a:lnTo>
                            <a:lnTo>
                              <a:pt x="590" y="536"/>
                            </a:lnTo>
                            <a:lnTo>
                              <a:pt x="644" y="572"/>
                            </a:lnTo>
                            <a:lnTo>
                              <a:pt x="711" y="586"/>
                            </a:lnTo>
                            <a:lnTo>
                              <a:pt x="955" y="586"/>
                            </a:lnTo>
                            <a:lnTo>
                              <a:pt x="1022" y="572"/>
                            </a:lnTo>
                            <a:lnTo>
                              <a:pt x="1051" y="553"/>
                            </a:lnTo>
                            <a:lnTo>
                              <a:pt x="1076" y="536"/>
                            </a:lnTo>
                            <a:lnTo>
                              <a:pt x="1093" y="511"/>
                            </a:lnTo>
                            <a:lnTo>
                              <a:pt x="1093" y="836"/>
                            </a:lnTo>
                            <a:lnTo>
                              <a:pt x="1103" y="912"/>
                            </a:lnTo>
                            <a:lnTo>
                              <a:pt x="1132" y="980"/>
                            </a:lnTo>
                            <a:lnTo>
                              <a:pt x="1176" y="1038"/>
                            </a:lnTo>
                            <a:lnTo>
                              <a:pt x="1234" y="1083"/>
                            </a:lnTo>
                            <a:lnTo>
                              <a:pt x="1287" y="1105"/>
                            </a:lnTo>
                            <a:lnTo>
                              <a:pt x="1234" y="1127"/>
                            </a:lnTo>
                            <a:lnTo>
                              <a:pt x="1176" y="1172"/>
                            </a:lnTo>
                            <a:lnTo>
                              <a:pt x="1132" y="1230"/>
                            </a:lnTo>
                            <a:lnTo>
                              <a:pt x="1126" y="1243"/>
                            </a:lnTo>
                            <a:lnTo>
                              <a:pt x="1126" y="1130"/>
                            </a:lnTo>
                            <a:lnTo>
                              <a:pt x="1126" y="1104"/>
                            </a:lnTo>
                            <a:lnTo>
                              <a:pt x="1118" y="1097"/>
                            </a:lnTo>
                            <a:lnTo>
                              <a:pt x="1093" y="1097"/>
                            </a:lnTo>
                            <a:lnTo>
                              <a:pt x="1093" y="1130"/>
                            </a:lnTo>
                            <a:lnTo>
                              <a:pt x="1093" y="1512"/>
                            </a:lnTo>
                            <a:lnTo>
                              <a:pt x="1082" y="1565"/>
                            </a:lnTo>
                            <a:lnTo>
                              <a:pt x="1052" y="1609"/>
                            </a:lnTo>
                            <a:lnTo>
                              <a:pt x="1009" y="1638"/>
                            </a:lnTo>
                            <a:lnTo>
                              <a:pt x="955" y="1649"/>
                            </a:lnTo>
                            <a:lnTo>
                              <a:pt x="573" y="1649"/>
                            </a:lnTo>
                            <a:lnTo>
                              <a:pt x="573" y="1267"/>
                            </a:lnTo>
                            <a:lnTo>
                              <a:pt x="584" y="1214"/>
                            </a:lnTo>
                            <a:lnTo>
                              <a:pt x="614" y="1170"/>
                            </a:lnTo>
                            <a:lnTo>
                              <a:pt x="657" y="1141"/>
                            </a:lnTo>
                            <a:lnTo>
                              <a:pt x="711" y="1130"/>
                            </a:lnTo>
                            <a:lnTo>
                              <a:pt x="1093" y="1130"/>
                            </a:lnTo>
                            <a:lnTo>
                              <a:pt x="1093" y="1097"/>
                            </a:lnTo>
                            <a:lnTo>
                              <a:pt x="711" y="1097"/>
                            </a:lnTo>
                            <a:lnTo>
                              <a:pt x="644" y="1110"/>
                            </a:lnTo>
                            <a:lnTo>
                              <a:pt x="590" y="1147"/>
                            </a:lnTo>
                            <a:lnTo>
                              <a:pt x="554" y="1201"/>
                            </a:lnTo>
                            <a:lnTo>
                              <a:pt x="540" y="1267"/>
                            </a:lnTo>
                            <a:lnTo>
                              <a:pt x="540" y="1675"/>
                            </a:lnTo>
                            <a:lnTo>
                              <a:pt x="548" y="1683"/>
                            </a:lnTo>
                            <a:lnTo>
                              <a:pt x="955" y="1683"/>
                            </a:lnTo>
                            <a:lnTo>
                              <a:pt x="1022" y="1669"/>
                            </a:lnTo>
                            <a:lnTo>
                              <a:pt x="1051" y="1649"/>
                            </a:lnTo>
                            <a:lnTo>
                              <a:pt x="1076" y="1633"/>
                            </a:lnTo>
                            <a:lnTo>
                              <a:pt x="1093" y="1608"/>
                            </a:lnTo>
                            <a:lnTo>
                              <a:pt x="1093" y="1794"/>
                            </a:lnTo>
                            <a:lnTo>
                              <a:pt x="1093" y="2185"/>
                            </a:lnTo>
                            <a:lnTo>
                              <a:pt x="1093" y="2218"/>
                            </a:lnTo>
                            <a:lnTo>
                              <a:pt x="1093" y="2462"/>
                            </a:lnTo>
                            <a:lnTo>
                              <a:pt x="1093" y="2600"/>
                            </a:lnTo>
                            <a:lnTo>
                              <a:pt x="1082" y="2653"/>
                            </a:lnTo>
                            <a:lnTo>
                              <a:pt x="1052" y="2697"/>
                            </a:lnTo>
                            <a:lnTo>
                              <a:pt x="1009" y="2727"/>
                            </a:lnTo>
                            <a:lnTo>
                              <a:pt x="955" y="2737"/>
                            </a:lnTo>
                            <a:lnTo>
                              <a:pt x="711" y="2737"/>
                            </a:lnTo>
                            <a:lnTo>
                              <a:pt x="657" y="2727"/>
                            </a:lnTo>
                            <a:lnTo>
                              <a:pt x="614" y="2697"/>
                            </a:lnTo>
                            <a:lnTo>
                              <a:pt x="584" y="2653"/>
                            </a:lnTo>
                            <a:lnTo>
                              <a:pt x="573" y="2600"/>
                            </a:lnTo>
                            <a:lnTo>
                              <a:pt x="573" y="2355"/>
                            </a:lnTo>
                            <a:lnTo>
                              <a:pt x="584" y="2302"/>
                            </a:lnTo>
                            <a:lnTo>
                              <a:pt x="614" y="2258"/>
                            </a:lnTo>
                            <a:lnTo>
                              <a:pt x="657" y="2229"/>
                            </a:lnTo>
                            <a:lnTo>
                              <a:pt x="711" y="2218"/>
                            </a:lnTo>
                            <a:lnTo>
                              <a:pt x="1093" y="2218"/>
                            </a:lnTo>
                            <a:lnTo>
                              <a:pt x="1093" y="2185"/>
                            </a:lnTo>
                            <a:lnTo>
                              <a:pt x="711" y="2185"/>
                            </a:lnTo>
                            <a:lnTo>
                              <a:pt x="644" y="2198"/>
                            </a:lnTo>
                            <a:lnTo>
                              <a:pt x="590" y="2235"/>
                            </a:lnTo>
                            <a:lnTo>
                              <a:pt x="554" y="2289"/>
                            </a:lnTo>
                            <a:lnTo>
                              <a:pt x="540" y="2355"/>
                            </a:lnTo>
                            <a:lnTo>
                              <a:pt x="540" y="2600"/>
                            </a:lnTo>
                            <a:lnTo>
                              <a:pt x="554" y="2666"/>
                            </a:lnTo>
                            <a:lnTo>
                              <a:pt x="590" y="2721"/>
                            </a:lnTo>
                            <a:lnTo>
                              <a:pt x="644" y="2757"/>
                            </a:lnTo>
                            <a:lnTo>
                              <a:pt x="711" y="2771"/>
                            </a:lnTo>
                            <a:lnTo>
                              <a:pt x="955" y="2771"/>
                            </a:lnTo>
                            <a:lnTo>
                              <a:pt x="1022" y="2757"/>
                            </a:lnTo>
                            <a:lnTo>
                              <a:pt x="1051" y="2737"/>
                            </a:lnTo>
                            <a:lnTo>
                              <a:pt x="1076" y="2721"/>
                            </a:lnTo>
                            <a:lnTo>
                              <a:pt x="1093" y="2696"/>
                            </a:lnTo>
                            <a:lnTo>
                              <a:pt x="1093" y="3012"/>
                            </a:lnTo>
                            <a:lnTo>
                              <a:pt x="1103" y="3088"/>
                            </a:lnTo>
                            <a:lnTo>
                              <a:pt x="1132" y="3156"/>
                            </a:lnTo>
                            <a:lnTo>
                              <a:pt x="1176" y="3214"/>
                            </a:lnTo>
                            <a:lnTo>
                              <a:pt x="1234" y="3259"/>
                            </a:lnTo>
                            <a:lnTo>
                              <a:pt x="1302" y="3288"/>
                            </a:lnTo>
                            <a:lnTo>
                              <a:pt x="1378" y="3298"/>
                            </a:lnTo>
                            <a:lnTo>
                              <a:pt x="1929" y="3298"/>
                            </a:lnTo>
                            <a:lnTo>
                              <a:pt x="2004" y="3288"/>
                            </a:lnTo>
                            <a:lnTo>
                              <a:pt x="2059" y="3265"/>
                            </a:lnTo>
                            <a:lnTo>
                              <a:pt x="2073" y="3259"/>
                            </a:lnTo>
                            <a:lnTo>
                              <a:pt x="2130" y="3214"/>
                            </a:lnTo>
                            <a:lnTo>
                              <a:pt x="2175" y="3156"/>
                            </a:lnTo>
                            <a:lnTo>
                              <a:pt x="2204" y="3088"/>
                            </a:lnTo>
                            <a:lnTo>
                              <a:pt x="2214" y="3012"/>
                            </a:lnTo>
                            <a:lnTo>
                              <a:pt x="2214" y="2210"/>
                            </a:lnTo>
                            <a:lnTo>
                              <a:pt x="2214" y="2184"/>
                            </a:lnTo>
                            <a:lnTo>
                              <a:pt x="2207" y="2176"/>
                            </a:lnTo>
                            <a:lnTo>
                              <a:pt x="2181" y="2176"/>
                            </a:lnTo>
                            <a:lnTo>
                              <a:pt x="2181" y="2688"/>
                            </a:lnTo>
                            <a:lnTo>
                              <a:pt x="2181" y="3012"/>
                            </a:lnTo>
                            <a:lnTo>
                              <a:pt x="2168" y="3092"/>
                            </a:lnTo>
                            <a:lnTo>
                              <a:pt x="2132" y="3161"/>
                            </a:lnTo>
                            <a:lnTo>
                              <a:pt x="2077" y="3216"/>
                            </a:lnTo>
                            <a:lnTo>
                              <a:pt x="2008" y="3252"/>
                            </a:lnTo>
                            <a:lnTo>
                              <a:pt x="1929" y="3265"/>
                            </a:lnTo>
                            <a:lnTo>
                              <a:pt x="1378" y="3265"/>
                            </a:lnTo>
                            <a:lnTo>
                              <a:pt x="1299" y="3252"/>
                            </a:lnTo>
                            <a:lnTo>
                              <a:pt x="1229" y="3216"/>
                            </a:lnTo>
                            <a:lnTo>
                              <a:pt x="1175" y="3161"/>
                            </a:lnTo>
                            <a:lnTo>
                              <a:pt x="1139" y="3092"/>
                            </a:lnTo>
                            <a:lnTo>
                              <a:pt x="1126" y="3012"/>
                            </a:lnTo>
                            <a:lnTo>
                              <a:pt x="1126" y="2600"/>
                            </a:lnTo>
                            <a:lnTo>
                              <a:pt x="1126" y="2462"/>
                            </a:lnTo>
                            <a:lnTo>
                              <a:pt x="1139" y="2382"/>
                            </a:lnTo>
                            <a:lnTo>
                              <a:pt x="1175" y="2313"/>
                            </a:lnTo>
                            <a:lnTo>
                              <a:pt x="1229" y="2258"/>
                            </a:lnTo>
                            <a:lnTo>
                              <a:pt x="1299" y="2223"/>
                            </a:lnTo>
                            <a:lnTo>
                              <a:pt x="1378" y="2210"/>
                            </a:lnTo>
                            <a:lnTo>
                              <a:pt x="1508" y="2210"/>
                            </a:lnTo>
                            <a:lnTo>
                              <a:pt x="1703" y="2210"/>
                            </a:lnTo>
                            <a:lnTo>
                              <a:pt x="1678" y="2226"/>
                            </a:lnTo>
                            <a:lnTo>
                              <a:pt x="1642" y="2281"/>
                            </a:lnTo>
                            <a:lnTo>
                              <a:pt x="1628" y="2347"/>
                            </a:lnTo>
                            <a:lnTo>
                              <a:pt x="1628" y="2755"/>
                            </a:lnTo>
                            <a:lnTo>
                              <a:pt x="1636" y="2762"/>
                            </a:lnTo>
                            <a:lnTo>
                              <a:pt x="2044" y="2762"/>
                            </a:lnTo>
                            <a:lnTo>
                              <a:pt x="2110" y="2749"/>
                            </a:lnTo>
                            <a:lnTo>
                              <a:pt x="2139" y="2729"/>
                            </a:lnTo>
                            <a:lnTo>
                              <a:pt x="2164" y="2712"/>
                            </a:lnTo>
                            <a:lnTo>
                              <a:pt x="2181" y="2688"/>
                            </a:lnTo>
                            <a:lnTo>
                              <a:pt x="2181" y="2176"/>
                            </a:lnTo>
                            <a:lnTo>
                              <a:pt x="2181" y="2210"/>
                            </a:lnTo>
                            <a:lnTo>
                              <a:pt x="2181" y="2592"/>
                            </a:lnTo>
                            <a:lnTo>
                              <a:pt x="2170" y="2645"/>
                            </a:lnTo>
                            <a:lnTo>
                              <a:pt x="2141" y="2689"/>
                            </a:lnTo>
                            <a:lnTo>
                              <a:pt x="2097" y="2718"/>
                            </a:lnTo>
                            <a:lnTo>
                              <a:pt x="2044" y="2729"/>
                            </a:lnTo>
                            <a:lnTo>
                              <a:pt x="1662" y="2729"/>
                            </a:lnTo>
                            <a:lnTo>
                              <a:pt x="1662" y="2347"/>
                            </a:lnTo>
                            <a:lnTo>
                              <a:pt x="1672" y="2294"/>
                            </a:lnTo>
                            <a:lnTo>
                              <a:pt x="1702" y="2250"/>
                            </a:lnTo>
                            <a:lnTo>
                              <a:pt x="1746" y="2221"/>
                            </a:lnTo>
                            <a:lnTo>
                              <a:pt x="1799" y="2210"/>
                            </a:lnTo>
                            <a:lnTo>
                              <a:pt x="1929" y="2210"/>
                            </a:lnTo>
                            <a:lnTo>
                              <a:pt x="2181" y="2210"/>
                            </a:lnTo>
                            <a:lnTo>
                              <a:pt x="2181" y="2176"/>
                            </a:lnTo>
                            <a:lnTo>
                              <a:pt x="2059" y="2176"/>
                            </a:lnTo>
                            <a:lnTo>
                              <a:pt x="2073" y="2171"/>
                            </a:lnTo>
                            <a:lnTo>
                              <a:pt x="2130" y="2126"/>
                            </a:lnTo>
                            <a:lnTo>
                              <a:pt x="2175" y="2068"/>
                            </a:lnTo>
                            <a:lnTo>
                              <a:pt x="2196" y="2020"/>
                            </a:lnTo>
                            <a:lnTo>
                              <a:pt x="2220" y="2077"/>
                            </a:lnTo>
                            <a:lnTo>
                              <a:pt x="2265" y="2134"/>
                            </a:lnTo>
                            <a:lnTo>
                              <a:pt x="2322" y="2179"/>
                            </a:lnTo>
                            <a:lnTo>
                              <a:pt x="2391" y="2208"/>
                            </a:lnTo>
                            <a:lnTo>
                              <a:pt x="2466" y="2218"/>
                            </a:lnTo>
                            <a:lnTo>
                              <a:pt x="2800" y="2218"/>
                            </a:lnTo>
                            <a:lnTo>
                              <a:pt x="2775" y="2235"/>
                            </a:lnTo>
                            <a:lnTo>
                              <a:pt x="2738" y="2289"/>
                            </a:lnTo>
                            <a:lnTo>
                              <a:pt x="2725" y="2355"/>
                            </a:lnTo>
                            <a:lnTo>
                              <a:pt x="2725" y="2600"/>
                            </a:lnTo>
                            <a:lnTo>
                              <a:pt x="2738" y="2666"/>
                            </a:lnTo>
                            <a:lnTo>
                              <a:pt x="2775" y="2721"/>
                            </a:lnTo>
                            <a:lnTo>
                              <a:pt x="2829" y="2757"/>
                            </a:lnTo>
                            <a:lnTo>
                              <a:pt x="2895" y="2771"/>
                            </a:lnTo>
                            <a:lnTo>
                              <a:pt x="3140" y="2771"/>
                            </a:lnTo>
                            <a:lnTo>
                              <a:pt x="3206" y="2757"/>
                            </a:lnTo>
                            <a:lnTo>
                              <a:pt x="3236" y="2737"/>
                            </a:lnTo>
                            <a:lnTo>
                              <a:pt x="3261" y="2721"/>
                            </a:lnTo>
                            <a:lnTo>
                              <a:pt x="3297" y="2666"/>
                            </a:lnTo>
                            <a:lnTo>
                              <a:pt x="3311" y="2600"/>
                            </a:lnTo>
                            <a:lnTo>
                              <a:pt x="3311" y="2218"/>
                            </a:lnTo>
                            <a:lnTo>
                              <a:pt x="3311" y="2192"/>
                            </a:lnTo>
                            <a:moveTo>
                              <a:pt x="3311" y="7"/>
                            </a:moveTo>
                            <a:lnTo>
                              <a:pt x="3303" y="0"/>
                            </a:lnTo>
                            <a:lnTo>
                              <a:pt x="3277" y="0"/>
                            </a:lnTo>
                            <a:lnTo>
                              <a:pt x="3277" y="33"/>
                            </a:lnTo>
                            <a:lnTo>
                              <a:pt x="3277" y="415"/>
                            </a:lnTo>
                            <a:lnTo>
                              <a:pt x="3267" y="469"/>
                            </a:lnTo>
                            <a:lnTo>
                              <a:pt x="3237" y="512"/>
                            </a:lnTo>
                            <a:lnTo>
                              <a:pt x="3194" y="542"/>
                            </a:lnTo>
                            <a:lnTo>
                              <a:pt x="3140" y="553"/>
                            </a:lnTo>
                            <a:lnTo>
                              <a:pt x="2895" y="553"/>
                            </a:lnTo>
                            <a:lnTo>
                              <a:pt x="2842" y="542"/>
                            </a:lnTo>
                            <a:lnTo>
                              <a:pt x="2799" y="512"/>
                            </a:lnTo>
                            <a:lnTo>
                              <a:pt x="2769" y="469"/>
                            </a:lnTo>
                            <a:lnTo>
                              <a:pt x="2758" y="415"/>
                            </a:lnTo>
                            <a:lnTo>
                              <a:pt x="2758" y="171"/>
                            </a:lnTo>
                            <a:lnTo>
                              <a:pt x="2769" y="117"/>
                            </a:lnTo>
                            <a:lnTo>
                              <a:pt x="2799" y="74"/>
                            </a:lnTo>
                            <a:lnTo>
                              <a:pt x="2842" y="44"/>
                            </a:lnTo>
                            <a:lnTo>
                              <a:pt x="2895" y="33"/>
                            </a:lnTo>
                            <a:lnTo>
                              <a:pt x="3277" y="33"/>
                            </a:lnTo>
                            <a:lnTo>
                              <a:pt x="3277" y="0"/>
                            </a:lnTo>
                            <a:lnTo>
                              <a:pt x="2895" y="0"/>
                            </a:lnTo>
                            <a:lnTo>
                              <a:pt x="2829" y="13"/>
                            </a:lnTo>
                            <a:lnTo>
                              <a:pt x="2775" y="50"/>
                            </a:lnTo>
                            <a:lnTo>
                              <a:pt x="2738" y="104"/>
                            </a:lnTo>
                            <a:lnTo>
                              <a:pt x="2725" y="171"/>
                            </a:lnTo>
                            <a:lnTo>
                              <a:pt x="2725" y="415"/>
                            </a:lnTo>
                            <a:lnTo>
                              <a:pt x="2738" y="482"/>
                            </a:lnTo>
                            <a:lnTo>
                              <a:pt x="2775" y="536"/>
                            </a:lnTo>
                            <a:lnTo>
                              <a:pt x="2829" y="572"/>
                            </a:lnTo>
                            <a:lnTo>
                              <a:pt x="2895" y="586"/>
                            </a:lnTo>
                            <a:lnTo>
                              <a:pt x="3140" y="586"/>
                            </a:lnTo>
                            <a:lnTo>
                              <a:pt x="3206" y="572"/>
                            </a:lnTo>
                            <a:lnTo>
                              <a:pt x="3236" y="553"/>
                            </a:lnTo>
                            <a:lnTo>
                              <a:pt x="3261" y="536"/>
                            </a:lnTo>
                            <a:lnTo>
                              <a:pt x="3297" y="482"/>
                            </a:lnTo>
                            <a:lnTo>
                              <a:pt x="3311" y="415"/>
                            </a:lnTo>
                            <a:lnTo>
                              <a:pt x="3311" y="33"/>
                            </a:lnTo>
                            <a:lnTo>
                              <a:pt x="3311" y="7"/>
                            </a:lnTo>
                          </a:path>
                        </a:pathLst>
                      </a:custGeom>
                      <a:solidFill>
                        <a:srgbClr val="E5E1E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351A6" id="AutoShape 4" o:spid="_x0000_s1026" style="position:absolute;margin-left:62.2pt;margin-top:0;width:113.4pt;height:113.4pt;z-index:-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3311,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" path="m586,715l573,648,553,619r,96l553,959r-11,54l512,1056r-43,30l415,1097r-381,l34,715,44,661,74,618r43,-30l171,577r244,l469,588r43,30l542,661r11,54l553,619,536,594,511,577,482,558,415,544r-244,l104,558,50,594,14,648,,715r,408l8,1130r407,l482,1117r29,-20l536,1080r37,-54l586,959r,-244m3311,2192r-8,-7l3277,2185r,33l3277,2600r-10,53l3237,2697r-43,30l3140,2737r-245,l2842,2727r-43,-30l2769,2653r-11,-53l2758,2355r11,-53l2799,2258r43,-29l2895,2218r122,l3277,2218r,-33l3147,2185r14,-6l3219,2134r44,-57l3292,2008r10,-75l3302,1512r,-382l3302,1104r-7,-7l3269,1097r,33l3269,1512r,96l3269,1933r-13,79l3220,2081r-54,55l3096,2172r-79,13l2895,2185r-429,l2387,2172r-69,-36l2263,2081r-36,-69l2214,1933r,-9l2214,1382r13,-79l2263,1233r55,-54l2387,1143r79,-13l2596,1130r195,l2766,1147r-36,54l2716,1267r,408l2724,1683r408,l3198,1669r30,-20l3252,1633r17,-25l3269,1512r-11,53l3229,1609r-44,29l3132,1649r-382,l2750,1267r11,-53l2790,1170r44,-29l2887,1130r382,l3269,1097r-382,l2692,1097r25,-17l2753,1026r14,-67l2767,715r-14,-67l2733,619r,96l2733,959r-10,54l2693,1056r-44,30l2596,1097r-130,l2336,1097r,33l2322,1136r-57,44l2220,1238r-6,14l2214,1130r122,l2336,1097r-122,l2214,1096r,-260l2214,715r11,-54l2254,618r44,-30l2351,577r245,l2649,588r44,30l2723,661r10,54l2733,619r-16,-25l2692,577r-30,-19l2596,544r-245,l2285,558r-54,36l2214,619r,-586l2214,7r-4,-3l2207,r-26,l2181,511r,204l2181,836r,131l2181,1088r,34l2181,1123r,259l2181,1503r,96l2181,1924r-13,80l2132,2073r-55,55l2008,2163r-79,13l1799,2176r-195,l1628,2160r37,-55l1679,2039r,-245l1665,1728r-20,-29l1645,1794r,245l1634,2093r-29,43l1561,2166r-53,10l1378,2176r-130,l1248,2210r-14,5l1176,2260r-44,58l1126,2331r,-113l1126,2210r122,l1248,2176r-122,l1126,1794r11,-53l1166,1697r44,-29l1263,1657r245,l1561,1668r44,29l1634,1741r11,53l1645,1699r-17,-25l1604,1657r-30,-20l1508,1624r-245,l1197,1637r-54,37l1126,1699r,-187l1126,1374r13,-80l1175,1225r54,-55l1299,1134r79,-12l1703,1122r-25,16l1642,1192r-14,67l1628,1503r14,67l1678,1624r55,37l1799,1674r245,l2110,1661r29,-20l2164,1624r17,-25l2181,1503r-11,54l2141,1600r-44,30l2044,1641r-245,l1746,1630r-44,-30l1672,1557r-10,-54l1662,1259r10,-54l1702,1162r44,-30l1799,1122r130,l2181,1122r,-34l2059,1088r14,-5l2130,1038r45,-58l2181,967r,-131l2168,916r-36,69l2077,1039r-69,36l1929,1088r-130,l1378,1088r-79,-13l1229,1039r-54,-54l1139,916r-13,-80l1126,415r,-129l1139,206r36,-69l1229,82r70,-36l1378,33r325,l1678,50r-36,54l1628,171r,407l1636,586r408,l2110,572r29,-19l2164,536r17,-25l2181,r,33l2181,415r-11,54l2141,512r-44,30l2044,553r-382,l1662,171r10,-54l1702,74r44,-30l1799,33r382,l2181,,1799,,1378,r-76,10l1234,39r-58,45l1132,142r-6,13l1126,33r,-26l1119,r-26,l1093,33r,253l1093,415r-11,54l1052,512r-43,30l955,553r-244,l657,542,614,512,584,469,573,415r,-244l584,117,614,74,657,44,711,33r382,l1093,,711,,644,13,590,50r-36,54l540,171r,244l554,482r36,54l644,572r67,14l955,586r67,-14l1051,553r25,-17l1093,511r,325l1103,912r29,68l1176,1038r58,45l1287,1105r-53,22l1176,1172r-44,58l1126,1243r,-113l1126,1104r-8,-7l1093,1097r,33l1093,1512r-11,53l1052,1609r-43,29l955,1649r-382,l573,1267r11,-53l614,1170r43,-29l711,1130r382,l1093,1097r-382,l644,1110r-54,37l554,1201r-14,66l540,1675r8,8l955,1683r67,-14l1051,1649r25,-16l1093,1608r,186l1093,2185r,33l1093,2462r,138l1082,2653r-30,44l1009,2727r-54,10l711,2737r-54,-10l614,2697r-30,-44l573,2600r,-245l584,2302r30,-44l657,2229r54,-11l1093,2218r,-33l711,2185r-67,13l590,2235r-36,54l540,2355r,245l554,2666r36,55l644,2757r67,14l955,2771r67,-14l1051,2737r25,-16l1093,2696r,316l1103,3088r29,68l1176,3214r58,45l1302,3288r76,10l1929,3298r75,-10l2059,3265r14,-6l2130,3214r45,-58l2204,3088r10,-76l2214,2210r,-26l2207,2176r-26,l2181,2688r,324l2168,3092r-36,69l2077,3216r-69,36l1929,3265r-551,l1299,3252r-70,-36l1175,3161r-36,-69l1126,3012r,-412l1126,2462r13,-80l1175,2313r54,-55l1299,2223r79,-13l1508,2210r195,l1678,2226r-36,55l1628,2347r,408l1636,2762r408,l2110,2749r29,-20l2164,2712r17,-24l2181,2176r,34l2181,2592r-11,53l2141,2689r-44,29l2044,2729r-382,l1662,2347r10,-53l1702,2250r44,-29l1799,2210r130,l2181,2210r,-34l2059,2176r14,-5l2130,2126r45,-58l2196,2020r24,57l2265,2134r57,45l2391,2208r75,10l2800,2218r-25,17l2738,2289r-13,66l2725,2600r13,66l2775,2721r54,36l2895,2771r245,l3206,2757r30,-20l3261,2721r36,-55l3311,2600r,-382l3311,2192m3311,7l3303,r-26,l3277,33r,382l3267,469r-30,43l3194,542r-54,11l2895,553r-53,-11l2799,512r-30,-43l2758,415r,-244l2769,117r30,-43l2842,44r53,-11l3277,33r,-33l2895,r-66,13l2775,50r-37,54l2725,171r,244l2738,482r37,54l2829,572r66,14l3140,586r66,-14l3236,553r25,-17l3297,482r14,-67l3311,33r,-26e" fillcolor="#e5e1e6" stroked="f">
              <v:path arrowok="t" o:connecttype="custom" o:connectlocs="14789,479041;240537,312228;0,312228;1440180,957209;1236180,1190834;1425391,968563;1436265,493452;1377110,932755;963020,840178;1203122,500875;1421911,660264;1255753,493452;1188768,270307;1009996,496072;963020,365067;1184419,288647;963020,270307;948666,365067;927352,905244;724222,754588;542840,965069;489774,783409;715523,741924;489774,600002;708128,656334;948666,656334;722917,549784;926482,453277;599386,475111;495429,89957;711608,255896;943881,204804;948666,14411;489774,14411;415395,241486;309262,14411;256631,234062;492384,427949;486295,479041;254021,530133;234883,553277;475420,968563;254021,1158520;280120,959829;444538,1203935;599386,1440180;963020,953715;599386,1425769;511088,1010047;711608,1206118;943881,1155026;839054,965069;1009996,951532;1230525,1203935;1440180,3057;1236180,236682;1425391,0;1259233,255896" o:connectangles="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964FF" w14:textId="77777777" w:rsidR="00FF67F5" w:rsidRDefault="00FF67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4A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A8D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D4A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82F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DEC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28CE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064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1AB9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CC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4C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9E78C3"/>
    <w:multiLevelType w:val="hybridMultilevel"/>
    <w:tmpl w:val="BF387ED8"/>
    <w:lvl w:ilvl="0" w:tplc="BB727F6A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AD"/>
    <w:rsid w:val="00030FBD"/>
    <w:rsid w:val="000627FF"/>
    <w:rsid w:val="0007365B"/>
    <w:rsid w:val="000F444D"/>
    <w:rsid w:val="0012071F"/>
    <w:rsid w:val="00137049"/>
    <w:rsid w:val="00163C6D"/>
    <w:rsid w:val="00194C90"/>
    <w:rsid w:val="0019582A"/>
    <w:rsid w:val="001A4739"/>
    <w:rsid w:val="001C1178"/>
    <w:rsid w:val="00200774"/>
    <w:rsid w:val="00220E0D"/>
    <w:rsid w:val="0025171C"/>
    <w:rsid w:val="00253C0D"/>
    <w:rsid w:val="002B1355"/>
    <w:rsid w:val="002B522B"/>
    <w:rsid w:val="002C437D"/>
    <w:rsid w:val="00307FB9"/>
    <w:rsid w:val="00327666"/>
    <w:rsid w:val="0032794A"/>
    <w:rsid w:val="003427E4"/>
    <w:rsid w:val="00343226"/>
    <w:rsid w:val="00480B44"/>
    <w:rsid w:val="00487F87"/>
    <w:rsid w:val="004F687E"/>
    <w:rsid w:val="00532B93"/>
    <w:rsid w:val="00580B0F"/>
    <w:rsid w:val="005B7327"/>
    <w:rsid w:val="005D7625"/>
    <w:rsid w:val="005E3EA6"/>
    <w:rsid w:val="00641AB7"/>
    <w:rsid w:val="0067144D"/>
    <w:rsid w:val="006C4179"/>
    <w:rsid w:val="006F4CC5"/>
    <w:rsid w:val="00797582"/>
    <w:rsid w:val="007C1009"/>
    <w:rsid w:val="00814F99"/>
    <w:rsid w:val="00890502"/>
    <w:rsid w:val="008921D8"/>
    <w:rsid w:val="00950715"/>
    <w:rsid w:val="009A4DDA"/>
    <w:rsid w:val="009B1A9F"/>
    <w:rsid w:val="00A15E22"/>
    <w:rsid w:val="00B65869"/>
    <w:rsid w:val="00B6604A"/>
    <w:rsid w:val="00C240AD"/>
    <w:rsid w:val="00CC6118"/>
    <w:rsid w:val="00D1689D"/>
    <w:rsid w:val="00D31448"/>
    <w:rsid w:val="00D540A3"/>
    <w:rsid w:val="00D718AE"/>
    <w:rsid w:val="00D80C36"/>
    <w:rsid w:val="00D84C40"/>
    <w:rsid w:val="00D932A5"/>
    <w:rsid w:val="00DF709F"/>
    <w:rsid w:val="00E61FCA"/>
    <w:rsid w:val="00EF6832"/>
    <w:rsid w:val="00F044AD"/>
    <w:rsid w:val="00F20558"/>
    <w:rsid w:val="00F24344"/>
    <w:rsid w:val="00F2549A"/>
    <w:rsid w:val="00F25CB7"/>
    <w:rsid w:val="00F3071C"/>
    <w:rsid w:val="00F876A4"/>
    <w:rsid w:val="00FC58C8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76DBD"/>
  <w15:chartTrackingRefBased/>
  <w15:docId w15:val="{1987C471-145E-4CD0-B338-9DDD5066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Times New Roman" w:hAnsi="Nunito Ligh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2A"/>
    <w:rPr>
      <w:color w:val="454545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A15E22"/>
    <w:pPr>
      <w:keepNext/>
      <w:keepLines/>
      <w:spacing w:before="360"/>
      <w:outlineLvl w:val="0"/>
    </w:pPr>
    <w:rPr>
      <w:rFonts w:ascii="Nunito" w:hAnsi="Nunito"/>
      <w:bCs/>
      <w:color w:val="15418A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E22"/>
    <w:pPr>
      <w:spacing w:before="20" w:after="40"/>
      <w:contextualSpacing/>
      <w:outlineLvl w:val="1"/>
    </w:pPr>
    <w:rPr>
      <w:rFonts w:ascii="Nunito" w:hAnsi="Nunito"/>
      <w:b/>
      <w:bCs/>
      <w:color w:val="20416E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5E22"/>
    <w:pPr>
      <w:spacing w:before="20" w:after="40"/>
      <w:ind w:left="227"/>
      <w:outlineLvl w:val="2"/>
    </w:pPr>
    <w:rPr>
      <w:rFonts w:ascii="Nunito" w:hAnsi="Nunito"/>
      <w:b/>
      <w:bCs/>
      <w:color w:val="20416E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5E22"/>
    <w:pPr>
      <w:spacing w:before="20" w:after="40"/>
      <w:ind w:left="454"/>
      <w:outlineLvl w:val="3"/>
    </w:pPr>
    <w:rPr>
      <w:rFonts w:ascii="Nunito" w:hAnsi="Nunito"/>
      <w:b/>
      <w:bCs/>
      <w:color w:val="20416E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15E22"/>
    <w:pPr>
      <w:outlineLvl w:val="4"/>
    </w:pPr>
    <w:rPr>
      <w:rFonts w:ascii="Nunito" w:hAnsi="Nunito"/>
      <w:b/>
      <w:bCs/>
      <w:color w:val="auto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15E22"/>
    <w:pPr>
      <w:keepNext/>
      <w:keepLines/>
      <w:spacing w:before="200"/>
      <w:outlineLvl w:val="5"/>
    </w:pPr>
    <w:rPr>
      <w:rFonts w:ascii="Nunito" w:hAnsi="Nunito"/>
      <w:iCs/>
      <w:color w:val="15418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E22"/>
    <w:pPr>
      <w:keepNext/>
      <w:keepLines/>
      <w:spacing w:before="200"/>
      <w:outlineLvl w:val="6"/>
    </w:pPr>
    <w:rPr>
      <w:rFonts w:ascii="Nunito" w:hAnsi="Nunito"/>
      <w:i/>
      <w:iCs/>
      <w:color w:val="73737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E22"/>
    <w:pPr>
      <w:keepNext/>
      <w:keepLines/>
      <w:spacing w:before="200"/>
      <w:outlineLvl w:val="7"/>
    </w:pPr>
    <w:rPr>
      <w:rFonts w:ascii="Nunito" w:hAnsi="Nunito"/>
      <w:color w:val="15418A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E22"/>
    <w:pPr>
      <w:keepNext/>
      <w:keepLines/>
      <w:spacing w:before="200"/>
      <w:outlineLvl w:val="8"/>
    </w:pPr>
    <w:rPr>
      <w:rFonts w:ascii="Nunito" w:hAnsi="Nunito"/>
      <w:i/>
      <w:iCs/>
      <w:color w:val="73737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image">
    <w:name w:val="texte image"/>
    <w:basedOn w:val="titreimage"/>
    <w:qFormat/>
    <w:rsid w:val="00343226"/>
    <w:rPr>
      <w:rFonts w:ascii="Nunito Light" w:hAnsi="Nunito Light"/>
      <w:b w:val="0"/>
    </w:rPr>
  </w:style>
  <w:style w:type="paragraph" w:customStyle="1" w:styleId="titreimage">
    <w:name w:val="titre image"/>
    <w:basedOn w:val="paragraphestandard-gauche"/>
    <w:qFormat/>
    <w:rsid w:val="00343226"/>
    <w:pPr>
      <w:spacing w:after="0"/>
    </w:pPr>
    <w:rPr>
      <w:rFonts w:ascii="Nunito SemiBold" w:hAnsi="Nunito SemiBold"/>
      <w:b/>
      <w:i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2C437D"/>
    <w:pPr>
      <w:tabs>
        <w:tab w:val="center" w:pos="4536"/>
        <w:tab w:val="right" w:pos="9072"/>
      </w:tabs>
    </w:pPr>
    <w:rPr>
      <w:sz w:val="12"/>
    </w:rPr>
  </w:style>
  <w:style w:type="character" w:customStyle="1" w:styleId="PieddepageCar">
    <w:name w:val="Pied de page Car"/>
    <w:link w:val="Pieddepage"/>
    <w:uiPriority w:val="99"/>
    <w:rsid w:val="002C437D"/>
    <w:rPr>
      <w:color w:val="454545"/>
      <w:sz w:val="12"/>
    </w:rPr>
  </w:style>
  <w:style w:type="character" w:customStyle="1" w:styleId="Titre1Car">
    <w:name w:val="Titre 1 Car"/>
    <w:link w:val="Titre1"/>
    <w:uiPriority w:val="9"/>
    <w:rsid w:val="00A15E22"/>
    <w:rPr>
      <w:rFonts w:ascii="Nunito" w:eastAsia="Times New Roman" w:hAnsi="Nunito" w:cs="Times New Roman"/>
      <w:bCs/>
      <w:color w:val="15418A"/>
      <w:spacing w:val="20"/>
      <w:sz w:val="32"/>
      <w:szCs w:val="28"/>
    </w:rPr>
  </w:style>
  <w:style w:type="character" w:customStyle="1" w:styleId="Titre2Car">
    <w:name w:val="Titre 2 Car"/>
    <w:link w:val="Titre2"/>
    <w:uiPriority w:val="9"/>
    <w:rsid w:val="00A15E22"/>
    <w:rPr>
      <w:rFonts w:ascii="Nunito" w:hAnsi="Nunito"/>
      <w:b/>
      <w:bCs/>
      <w:color w:val="20416E"/>
      <w:sz w:val="32"/>
      <w:szCs w:val="32"/>
    </w:rPr>
  </w:style>
  <w:style w:type="character" w:customStyle="1" w:styleId="Titre3Car">
    <w:name w:val="Titre 3 Car"/>
    <w:link w:val="Titre3"/>
    <w:uiPriority w:val="9"/>
    <w:rsid w:val="00A15E22"/>
    <w:rPr>
      <w:rFonts w:ascii="Nunito" w:hAnsi="Nunito"/>
      <w:b/>
      <w:bCs/>
      <w:color w:val="20416E"/>
      <w:sz w:val="28"/>
      <w:szCs w:val="28"/>
    </w:rPr>
  </w:style>
  <w:style w:type="character" w:customStyle="1" w:styleId="Titre4Car">
    <w:name w:val="Titre 4 Car"/>
    <w:link w:val="Titre4"/>
    <w:uiPriority w:val="9"/>
    <w:rsid w:val="00A15E22"/>
    <w:rPr>
      <w:rFonts w:ascii="Nunito" w:hAnsi="Nunito"/>
      <w:b/>
      <w:bCs/>
      <w:color w:val="20416E"/>
      <w:sz w:val="24"/>
      <w:szCs w:val="24"/>
    </w:rPr>
  </w:style>
  <w:style w:type="character" w:customStyle="1" w:styleId="Titre5Car">
    <w:name w:val="Titre 5 Car"/>
    <w:link w:val="Titre5"/>
    <w:uiPriority w:val="9"/>
    <w:rsid w:val="00A15E22"/>
    <w:rPr>
      <w:rFonts w:ascii="Nunito" w:hAnsi="Nunito"/>
      <w:b/>
      <w:bCs/>
    </w:rPr>
  </w:style>
  <w:style w:type="character" w:customStyle="1" w:styleId="Titre6Car">
    <w:name w:val="Titre 6 Car"/>
    <w:link w:val="Titre6"/>
    <w:uiPriority w:val="9"/>
    <w:semiHidden/>
    <w:rsid w:val="00A15E22"/>
    <w:rPr>
      <w:rFonts w:ascii="Nunito" w:eastAsia="Times New Roman" w:hAnsi="Nunito" w:cs="Times New Roman"/>
      <w:iCs/>
      <w:color w:val="15418A"/>
    </w:rPr>
  </w:style>
  <w:style w:type="character" w:customStyle="1" w:styleId="Titre7Car">
    <w:name w:val="Titre 7 Car"/>
    <w:link w:val="Titre7"/>
    <w:uiPriority w:val="9"/>
    <w:semiHidden/>
    <w:rsid w:val="00A15E22"/>
    <w:rPr>
      <w:rFonts w:ascii="Nunito" w:eastAsia="Times New Roman" w:hAnsi="Nunito" w:cs="Times New Roman"/>
      <w:i/>
      <w:iCs/>
      <w:color w:val="737373"/>
    </w:rPr>
  </w:style>
  <w:style w:type="character" w:customStyle="1" w:styleId="Titre8Car">
    <w:name w:val="Titre 8 Car"/>
    <w:link w:val="Titre8"/>
    <w:uiPriority w:val="9"/>
    <w:semiHidden/>
    <w:rsid w:val="00A15E22"/>
    <w:rPr>
      <w:rFonts w:ascii="Nunito" w:eastAsia="Times New Roman" w:hAnsi="Nunito" w:cs="Times New Roman"/>
      <w:color w:val="15418A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A15E22"/>
    <w:rPr>
      <w:rFonts w:ascii="Nunito" w:eastAsia="Times New Roman" w:hAnsi="Nunito" w:cs="Times New Roman"/>
      <w:i/>
      <w:iCs/>
      <w:color w:val="73737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15E22"/>
    <w:rPr>
      <w:b/>
      <w:bCs/>
      <w:color w:val="15418A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15E22"/>
    <w:rPr>
      <w:rFonts w:ascii="Nunito" w:hAnsi="Nunito"/>
      <w:b/>
      <w:bCs/>
      <w:color w:val="2E5495"/>
      <w:sz w:val="44"/>
      <w:szCs w:val="44"/>
    </w:rPr>
  </w:style>
  <w:style w:type="character" w:customStyle="1" w:styleId="TitreCar">
    <w:name w:val="Titre Car"/>
    <w:link w:val="Titre"/>
    <w:uiPriority w:val="10"/>
    <w:rsid w:val="00A15E22"/>
    <w:rPr>
      <w:rFonts w:ascii="Nunito" w:hAnsi="Nunito"/>
      <w:b/>
      <w:bCs/>
      <w:color w:val="2E5495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rsid w:val="00A15E22"/>
    <w:pPr>
      <w:numPr>
        <w:ilvl w:val="1"/>
      </w:numPr>
    </w:pPr>
    <w:rPr>
      <w:rFonts w:ascii="Nunito" w:hAnsi="Nunito"/>
      <w:i/>
      <w:iCs/>
      <w:color w:val="15418A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A15E22"/>
    <w:rPr>
      <w:rFonts w:ascii="Nunito" w:eastAsia="Times New Roman" w:hAnsi="Nunito" w:cs="Times New Roman"/>
      <w:i/>
      <w:iCs/>
      <w:color w:val="15418A"/>
      <w:spacing w:val="15"/>
      <w:sz w:val="24"/>
      <w:szCs w:val="24"/>
    </w:rPr>
  </w:style>
  <w:style w:type="character" w:customStyle="1" w:styleId="accentuation6">
    <w:name w:val="accentuation#6"/>
    <w:uiPriority w:val="1"/>
    <w:qFormat/>
    <w:rsid w:val="0019582A"/>
    <w:rPr>
      <w:b/>
      <w:bCs/>
      <w:color w:val="E6332A"/>
    </w:rPr>
  </w:style>
  <w:style w:type="paragraph" w:customStyle="1" w:styleId="copyrightimageclaires">
    <w:name w:val="copyright image claires"/>
    <w:basedOn w:val="Normal"/>
    <w:qFormat/>
    <w:rsid w:val="00343226"/>
    <w:rPr>
      <w:sz w:val="12"/>
      <w:szCs w:val="12"/>
    </w:rPr>
  </w:style>
  <w:style w:type="paragraph" w:customStyle="1" w:styleId="copyrightimagesfonces">
    <w:name w:val="copyright images foncées"/>
    <w:basedOn w:val="copyrightimageclaires"/>
    <w:qFormat/>
    <w:rsid w:val="00343226"/>
    <w:rPr>
      <w:color w:val="FFFFFF"/>
    </w:rPr>
  </w:style>
  <w:style w:type="paragraph" w:styleId="En-tte">
    <w:name w:val="header"/>
    <w:basedOn w:val="Normal"/>
    <w:link w:val="En-tteCar"/>
    <w:uiPriority w:val="99"/>
    <w:unhideWhenUsed/>
    <w:rsid w:val="00163C6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63C6D"/>
    <w:rPr>
      <w:color w:val="454545"/>
    </w:rPr>
  </w:style>
  <w:style w:type="character" w:customStyle="1" w:styleId="Chap">
    <w:name w:val="Chapô"/>
    <w:uiPriority w:val="1"/>
    <w:qFormat/>
    <w:rsid w:val="00194C90"/>
    <w:rPr>
      <w:b/>
      <w:sz w:val="24"/>
    </w:rPr>
  </w:style>
  <w:style w:type="character" w:customStyle="1" w:styleId="accentuation2">
    <w:name w:val="accentuation#2"/>
    <w:uiPriority w:val="1"/>
    <w:qFormat/>
    <w:rsid w:val="0019582A"/>
    <w:rPr>
      <w:b/>
      <w:i w:val="0"/>
      <w:iCs/>
      <w:color w:val="007583"/>
    </w:rPr>
  </w:style>
  <w:style w:type="character" w:customStyle="1" w:styleId="Bold">
    <w:name w:val="Bold"/>
    <w:uiPriority w:val="1"/>
    <w:qFormat/>
    <w:rsid w:val="0019582A"/>
    <w:rPr>
      <w:b/>
      <w:i w:val="0"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5E22"/>
    <w:pPr>
      <w:keepNext w:val="0"/>
      <w:keepLines w:val="0"/>
      <w:spacing w:before="0" w:after="200" w:line="276" w:lineRule="auto"/>
      <w:outlineLvl w:val="9"/>
    </w:pPr>
    <w:rPr>
      <w:b/>
      <w:color w:val="2E5495"/>
      <w:spacing w:val="0"/>
      <w:sz w:val="44"/>
      <w:szCs w:val="44"/>
    </w:rPr>
  </w:style>
  <w:style w:type="paragraph" w:customStyle="1" w:styleId="paragraphestandard-gauche">
    <w:name w:val="paragraphe standard - gauche"/>
    <w:basedOn w:val="Normal"/>
    <w:uiPriority w:val="99"/>
    <w:qFormat/>
    <w:rsid w:val="0019582A"/>
    <w:pPr>
      <w:suppressAutoHyphens/>
      <w:autoSpaceDE w:val="0"/>
      <w:autoSpaceDN w:val="0"/>
      <w:adjustRightInd w:val="0"/>
      <w:spacing w:after="113"/>
      <w:textAlignment w:val="center"/>
    </w:pPr>
    <w:rPr>
      <w:rFonts w:cs="Nunito Light"/>
    </w:rPr>
  </w:style>
  <w:style w:type="character" w:customStyle="1" w:styleId="accentuation3">
    <w:name w:val="accentuation#3"/>
    <w:uiPriority w:val="1"/>
    <w:qFormat/>
    <w:rsid w:val="0019582A"/>
    <w:rPr>
      <w:b/>
      <w:i w:val="0"/>
      <w:iCs/>
      <w:color w:val="00BA82"/>
    </w:rPr>
  </w:style>
  <w:style w:type="paragraph" w:customStyle="1" w:styleId="puces">
    <w:name w:val="puces"/>
    <w:basedOn w:val="paragraphestandard-gauche"/>
    <w:qFormat/>
    <w:rsid w:val="002C437D"/>
    <w:pPr>
      <w:numPr>
        <w:numId w:val="1"/>
      </w:numPr>
      <w:spacing w:after="80"/>
      <w:ind w:left="414" w:hanging="357"/>
      <w:contextualSpacing/>
    </w:pPr>
  </w:style>
  <w:style w:type="character" w:customStyle="1" w:styleId="accentuation1">
    <w:name w:val="accentuation#1"/>
    <w:uiPriority w:val="1"/>
    <w:qFormat/>
    <w:rsid w:val="0019582A"/>
    <w:rPr>
      <w:b/>
      <w:i w:val="0"/>
      <w:iCs/>
      <w:color w:val="15418A"/>
    </w:rPr>
  </w:style>
  <w:style w:type="character" w:customStyle="1" w:styleId="accentuation4">
    <w:name w:val="accentuation#4"/>
    <w:uiPriority w:val="1"/>
    <w:qFormat/>
    <w:rsid w:val="0019582A"/>
    <w:rPr>
      <w:b/>
      <w:i w:val="0"/>
      <w:iCs/>
      <w:color w:val="FFC000"/>
    </w:rPr>
  </w:style>
  <w:style w:type="character" w:customStyle="1" w:styleId="accentuation5">
    <w:name w:val="accentuation#5"/>
    <w:uiPriority w:val="1"/>
    <w:qFormat/>
    <w:rsid w:val="0019582A"/>
    <w:rPr>
      <w:b/>
      <w:bCs/>
      <w:color w:val="FF8000"/>
    </w:rPr>
  </w:style>
  <w:style w:type="paragraph" w:customStyle="1" w:styleId="Paragraphestandard-justifier">
    <w:name w:val="Paragraphe standard - justifier"/>
    <w:basedOn w:val="paragraphestandard-gauche"/>
    <w:qFormat/>
    <w:rsid w:val="0019582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\Documents\Formation%20d&#233;veloppeur%20web\Administration\Mod&#232;les%20de%20cours\Exemple%20fiche%20pratiqu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Exemple fiche pratique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</dc:creator>
  <cp:keywords/>
  <dc:description/>
  <cp:lastModifiedBy> </cp:lastModifiedBy>
  <cp:revision>2</cp:revision>
  <cp:lastPrinted>2021-02-16T09:02:00Z</cp:lastPrinted>
  <dcterms:created xsi:type="dcterms:W3CDTF">2021-02-16T09:04:00Z</dcterms:created>
  <dcterms:modified xsi:type="dcterms:W3CDTF">2021-02-16T09:04:00Z</dcterms:modified>
</cp:coreProperties>
</file>